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ED3AF" w14:textId="77777777" w:rsidR="00326735" w:rsidRDefault="00326735"/>
    <w:sectPr w:rsidR="00326735" w:rsidSect="00A6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Jomolhari-ID">
    <w:altName w:val="Times New Roman"/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betan Machine Uni">
    <w:altName w:val="Dark Courier"/>
    <w:panose1 w:val="01000503020000020002"/>
    <w:charset w:val="00"/>
    <w:family w:val="auto"/>
    <w:pitch w:val="variable"/>
    <w:sig w:usb0="20000007" w:usb1="10000000" w:usb2="04000040" w:usb3="00000000" w:csb0="00000003" w:csb1="00000000"/>
  </w:font>
  <w:font w:name="Microsoft Himalaya">
    <w:panose1 w:val="01010100010101010101"/>
    <w:charset w:val="86"/>
    <w:family w:val="auto"/>
    <w:pitch w:val="variable"/>
    <w:sig w:usb0="80000003" w:usb1="080F0000" w:usb2="00000050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28D61EBA"/>
    <w:lvl w:ilvl="0">
      <w:start w:val="1"/>
      <w:numFmt w:val="decimal"/>
      <w:pStyle w:val="ListNumber"/>
      <w:lvlText w:val="%1."/>
      <w:lvlJc w:val="left"/>
      <w:pPr>
        <w:ind w:left="144" w:firstLine="144"/>
      </w:pPr>
      <w:rPr>
        <w:rFonts w:hint="default"/>
      </w:rPr>
    </w:lvl>
  </w:abstractNum>
  <w:abstractNum w:abstractNumId="1" w15:restartNumberingAfterBreak="0">
    <w:nsid w:val="0FD223C9"/>
    <w:multiLevelType w:val="hybridMultilevel"/>
    <w:tmpl w:val="904654A4"/>
    <w:lvl w:ilvl="0" w:tplc="B7DAB4F2">
      <w:start w:val="1"/>
      <w:numFmt w:val="bullet"/>
      <w:pStyle w:val="ListBulle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A5736"/>
    <w:multiLevelType w:val="hybridMultilevel"/>
    <w:tmpl w:val="7B8C3932"/>
    <w:lvl w:ilvl="0" w:tplc="6A1E8EF2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47CAD"/>
    <w:multiLevelType w:val="hybridMultilevel"/>
    <w:tmpl w:val="F1F616CC"/>
    <w:lvl w:ilvl="0" w:tplc="A9CEB86C">
      <w:start w:val="1"/>
      <w:numFmt w:val="decimal"/>
      <w:pStyle w:val="ListNumber2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 w15:restartNumberingAfterBreak="0">
    <w:nsid w:val="42F27656"/>
    <w:multiLevelType w:val="hybridMultilevel"/>
    <w:tmpl w:val="A8F2BA94"/>
    <w:lvl w:ilvl="0" w:tplc="B8C4CE44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21EC1"/>
    <w:multiLevelType w:val="singleLevel"/>
    <w:tmpl w:val="D55843F2"/>
    <w:lvl w:ilvl="0">
      <w:start w:val="1"/>
      <w:numFmt w:val="decimal"/>
      <w:pStyle w:val="ListNumbr3"/>
      <w:lvlText w:val="%1."/>
      <w:lvlJc w:val="left"/>
      <w:pPr>
        <w:ind w:left="1656" w:hanging="360"/>
      </w:pPr>
      <w:rPr>
        <w:rFonts w:hint="default"/>
      </w:rPr>
    </w:lvl>
  </w:abstractNum>
  <w:abstractNum w:abstractNumId="6" w15:restartNumberingAfterBreak="0">
    <w:nsid w:val="76980473"/>
    <w:multiLevelType w:val="hybridMultilevel"/>
    <w:tmpl w:val="FC423A6E"/>
    <w:lvl w:ilvl="0" w:tplc="033EAD6E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5035A"/>
    <w:multiLevelType w:val="hybridMultilevel"/>
    <w:tmpl w:val="5E8478EE"/>
    <w:lvl w:ilvl="0" w:tplc="E152CA1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55150">
    <w:abstractNumId w:val="7"/>
  </w:num>
  <w:num w:numId="2" w16cid:durableId="1290166181">
    <w:abstractNumId w:val="4"/>
  </w:num>
  <w:num w:numId="3" w16cid:durableId="676352412">
    <w:abstractNumId w:val="1"/>
  </w:num>
  <w:num w:numId="4" w16cid:durableId="2090494835">
    <w:abstractNumId w:val="6"/>
  </w:num>
  <w:num w:numId="5" w16cid:durableId="2076463432">
    <w:abstractNumId w:val="5"/>
  </w:num>
  <w:num w:numId="6" w16cid:durableId="449127698">
    <w:abstractNumId w:val="2"/>
  </w:num>
  <w:num w:numId="7" w16cid:durableId="1403674296">
    <w:abstractNumId w:val="0"/>
  </w:num>
  <w:num w:numId="8" w16cid:durableId="1641500627">
    <w:abstractNumId w:val="3"/>
  </w:num>
  <w:num w:numId="9" w16cid:durableId="1520849771">
    <w:abstractNumId w:val="5"/>
  </w:num>
  <w:num w:numId="10" w16cid:durableId="851341944">
    <w:abstractNumId w:val="5"/>
  </w:num>
  <w:num w:numId="11" w16cid:durableId="1451589283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attachedTemplate r:id="rId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822"/>
    <w:rsid w:val="00015DEC"/>
    <w:rsid w:val="00034A20"/>
    <w:rsid w:val="000353F3"/>
    <w:rsid w:val="0004733E"/>
    <w:rsid w:val="00065BBE"/>
    <w:rsid w:val="00074B3D"/>
    <w:rsid w:val="000815B1"/>
    <w:rsid w:val="000B5109"/>
    <w:rsid w:val="000C1260"/>
    <w:rsid w:val="000C1845"/>
    <w:rsid w:val="000C50A2"/>
    <w:rsid w:val="000C6AE0"/>
    <w:rsid w:val="000F6293"/>
    <w:rsid w:val="00124B7F"/>
    <w:rsid w:val="00133752"/>
    <w:rsid w:val="001376F7"/>
    <w:rsid w:val="00167DA4"/>
    <w:rsid w:val="001A7DB4"/>
    <w:rsid w:val="001C46B2"/>
    <w:rsid w:val="001D4001"/>
    <w:rsid w:val="001E5509"/>
    <w:rsid w:val="00210365"/>
    <w:rsid w:val="00211A6D"/>
    <w:rsid w:val="002160BF"/>
    <w:rsid w:val="0022192B"/>
    <w:rsid w:val="00270802"/>
    <w:rsid w:val="00277847"/>
    <w:rsid w:val="00282AA8"/>
    <w:rsid w:val="002919BE"/>
    <w:rsid w:val="002A722A"/>
    <w:rsid w:val="002B4152"/>
    <w:rsid w:val="002E6D70"/>
    <w:rsid w:val="002F786C"/>
    <w:rsid w:val="00326735"/>
    <w:rsid w:val="003278C1"/>
    <w:rsid w:val="00350353"/>
    <w:rsid w:val="00350746"/>
    <w:rsid w:val="003621E0"/>
    <w:rsid w:val="00366836"/>
    <w:rsid w:val="003808AB"/>
    <w:rsid w:val="003956C4"/>
    <w:rsid w:val="003A3995"/>
    <w:rsid w:val="003A5B88"/>
    <w:rsid w:val="003B5D78"/>
    <w:rsid w:val="003C644C"/>
    <w:rsid w:val="00406657"/>
    <w:rsid w:val="00412D69"/>
    <w:rsid w:val="00413A2D"/>
    <w:rsid w:val="0041645C"/>
    <w:rsid w:val="0042227E"/>
    <w:rsid w:val="00426017"/>
    <w:rsid w:val="0042709F"/>
    <w:rsid w:val="00467DC8"/>
    <w:rsid w:val="00476AC7"/>
    <w:rsid w:val="00486751"/>
    <w:rsid w:val="00495FD8"/>
    <w:rsid w:val="004B5F9B"/>
    <w:rsid w:val="004C18AD"/>
    <w:rsid w:val="004D5F35"/>
    <w:rsid w:val="00524FE8"/>
    <w:rsid w:val="00544CAE"/>
    <w:rsid w:val="00557317"/>
    <w:rsid w:val="00591115"/>
    <w:rsid w:val="0059638C"/>
    <w:rsid w:val="00597A03"/>
    <w:rsid w:val="005A4FED"/>
    <w:rsid w:val="005B1DBF"/>
    <w:rsid w:val="005B34C6"/>
    <w:rsid w:val="005C4517"/>
    <w:rsid w:val="005E4CD1"/>
    <w:rsid w:val="006005DD"/>
    <w:rsid w:val="00643AA9"/>
    <w:rsid w:val="006737A6"/>
    <w:rsid w:val="00686FE9"/>
    <w:rsid w:val="00696DDB"/>
    <w:rsid w:val="006A6369"/>
    <w:rsid w:val="006B0CB3"/>
    <w:rsid w:val="006B7983"/>
    <w:rsid w:val="006C0AA6"/>
    <w:rsid w:val="006F234D"/>
    <w:rsid w:val="0070243C"/>
    <w:rsid w:val="0070285F"/>
    <w:rsid w:val="0071636F"/>
    <w:rsid w:val="007172F5"/>
    <w:rsid w:val="00722A95"/>
    <w:rsid w:val="00722E9D"/>
    <w:rsid w:val="00731479"/>
    <w:rsid w:val="00735CC5"/>
    <w:rsid w:val="0079210C"/>
    <w:rsid w:val="007B4E21"/>
    <w:rsid w:val="007C352D"/>
    <w:rsid w:val="007C7E7C"/>
    <w:rsid w:val="007D0674"/>
    <w:rsid w:val="007D333A"/>
    <w:rsid w:val="007D4777"/>
    <w:rsid w:val="007F219B"/>
    <w:rsid w:val="00803423"/>
    <w:rsid w:val="0081448B"/>
    <w:rsid w:val="0083711D"/>
    <w:rsid w:val="008510A3"/>
    <w:rsid w:val="0086726B"/>
    <w:rsid w:val="0087700E"/>
    <w:rsid w:val="00897093"/>
    <w:rsid w:val="008B4CAB"/>
    <w:rsid w:val="008D203F"/>
    <w:rsid w:val="008E4A79"/>
    <w:rsid w:val="008F042C"/>
    <w:rsid w:val="008F57F5"/>
    <w:rsid w:val="00946904"/>
    <w:rsid w:val="00964FD8"/>
    <w:rsid w:val="00967C5E"/>
    <w:rsid w:val="00976355"/>
    <w:rsid w:val="00977694"/>
    <w:rsid w:val="009969AE"/>
    <w:rsid w:val="009C671C"/>
    <w:rsid w:val="009F08DA"/>
    <w:rsid w:val="00A05931"/>
    <w:rsid w:val="00A220E6"/>
    <w:rsid w:val="00A22743"/>
    <w:rsid w:val="00A62F1D"/>
    <w:rsid w:val="00A64242"/>
    <w:rsid w:val="00AB15B6"/>
    <w:rsid w:val="00AD000C"/>
    <w:rsid w:val="00AD386B"/>
    <w:rsid w:val="00AF62E8"/>
    <w:rsid w:val="00B04B97"/>
    <w:rsid w:val="00B3770B"/>
    <w:rsid w:val="00B41EE1"/>
    <w:rsid w:val="00B4611F"/>
    <w:rsid w:val="00B72672"/>
    <w:rsid w:val="00B821A8"/>
    <w:rsid w:val="00B83290"/>
    <w:rsid w:val="00B83A75"/>
    <w:rsid w:val="00B83C0B"/>
    <w:rsid w:val="00BA072C"/>
    <w:rsid w:val="00BE3963"/>
    <w:rsid w:val="00BE5C8F"/>
    <w:rsid w:val="00BF62F5"/>
    <w:rsid w:val="00C0647C"/>
    <w:rsid w:val="00C12ECD"/>
    <w:rsid w:val="00C15168"/>
    <w:rsid w:val="00C65ACB"/>
    <w:rsid w:val="00CA280A"/>
    <w:rsid w:val="00CD336A"/>
    <w:rsid w:val="00CE466F"/>
    <w:rsid w:val="00D16D8A"/>
    <w:rsid w:val="00D418B5"/>
    <w:rsid w:val="00D708CF"/>
    <w:rsid w:val="00D7356F"/>
    <w:rsid w:val="00DC7DCB"/>
    <w:rsid w:val="00DD3743"/>
    <w:rsid w:val="00DE4D82"/>
    <w:rsid w:val="00E17A9C"/>
    <w:rsid w:val="00E30A55"/>
    <w:rsid w:val="00E32274"/>
    <w:rsid w:val="00E60A09"/>
    <w:rsid w:val="00E71E43"/>
    <w:rsid w:val="00EC6C14"/>
    <w:rsid w:val="00ED5B3D"/>
    <w:rsid w:val="00F132A2"/>
    <w:rsid w:val="00F53CE6"/>
    <w:rsid w:val="00F54822"/>
    <w:rsid w:val="00F56E0D"/>
    <w:rsid w:val="00F73542"/>
    <w:rsid w:val="00F932AA"/>
    <w:rsid w:val="00FA74F7"/>
    <w:rsid w:val="00FB6C8F"/>
    <w:rsid w:val="00FC3F51"/>
    <w:rsid w:val="00FC6DEF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8441"/>
  <w14:defaultImageDpi w14:val="330"/>
  <w15:chartTrackingRefBased/>
  <w15:docId w15:val="{1E798583-5893-A041-885B-8D2BCBB5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Jomolhari-ID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 don't use"/>
    <w:next w:val="Paragraph"/>
    <w:qFormat/>
    <w:rsid w:val="003A3995"/>
  </w:style>
  <w:style w:type="paragraph" w:styleId="Heading1">
    <w:name w:val="heading 1"/>
    <w:aliases w:val="1"/>
    <w:basedOn w:val="Normal"/>
    <w:next w:val="Paragraph"/>
    <w:link w:val="Heading1Char"/>
    <w:autoRedefine/>
    <w:uiPriority w:val="9"/>
    <w:qFormat/>
    <w:rsid w:val="002919BE"/>
    <w:pPr>
      <w:keepNext/>
      <w:keepLines/>
      <w:shd w:val="clear" w:color="auto" w:fill="ED7D31" w:themeFill="accent2"/>
      <w:spacing w:before="240"/>
      <w:outlineLvl w:val="0"/>
    </w:pPr>
    <w:rPr>
      <w:rFonts w:eastAsiaTheme="majorEastAsia"/>
      <w:b/>
      <w:color w:val="000000" w:themeColor="text1"/>
      <w:sz w:val="28"/>
    </w:rPr>
  </w:style>
  <w:style w:type="paragraph" w:styleId="Heading2">
    <w:name w:val="heading 2"/>
    <w:aliases w:val="2"/>
    <w:basedOn w:val="Normal"/>
    <w:next w:val="Paragraph"/>
    <w:link w:val="Heading2Char"/>
    <w:autoRedefine/>
    <w:qFormat/>
    <w:rsid w:val="002919BE"/>
    <w:pPr>
      <w:keepNext/>
      <w:shd w:val="clear" w:color="auto" w:fill="F4B083" w:themeFill="accent2" w:themeFillTint="99"/>
      <w:spacing w:before="360" w:after="100" w:afterAutospacing="1" w:line="240" w:lineRule="atLeast"/>
      <w:outlineLvl w:val="1"/>
    </w:pPr>
    <w:rPr>
      <w:rFonts w:eastAsia="Arial Unicode MS"/>
      <w:b/>
      <w:i/>
    </w:rPr>
  </w:style>
  <w:style w:type="paragraph" w:styleId="Heading3">
    <w:name w:val="heading 3"/>
    <w:aliases w:val="3"/>
    <w:basedOn w:val="Normal"/>
    <w:next w:val="Paragraph"/>
    <w:link w:val="Heading3Char"/>
    <w:autoRedefine/>
    <w:qFormat/>
    <w:rsid w:val="002919BE"/>
    <w:pPr>
      <w:keepNext/>
      <w:shd w:val="clear" w:color="auto" w:fill="F7CAAC" w:themeFill="accent2" w:themeFillTint="66"/>
      <w:spacing w:before="360" w:line="240" w:lineRule="atLeast"/>
      <w:outlineLvl w:val="2"/>
    </w:pPr>
    <w:rPr>
      <w:rFonts w:eastAsia="Arial Unicode MS"/>
      <w:b/>
      <w:i/>
    </w:rPr>
  </w:style>
  <w:style w:type="paragraph" w:styleId="Heading4">
    <w:name w:val="heading 4"/>
    <w:aliases w:val="4"/>
    <w:basedOn w:val="Normal"/>
    <w:next w:val="Paragraph"/>
    <w:link w:val="Heading4Char"/>
    <w:autoRedefine/>
    <w:qFormat/>
    <w:rsid w:val="002919BE"/>
    <w:pPr>
      <w:keepNext/>
      <w:shd w:val="clear" w:color="auto" w:fill="FBE4D5" w:themeFill="accent2" w:themeFillTint="33"/>
      <w:spacing w:before="360" w:after="100" w:afterAutospacing="1" w:line="240" w:lineRule="atLeast"/>
      <w:outlineLvl w:val="3"/>
    </w:pPr>
    <w:rPr>
      <w:rFonts w:eastAsia="Arial Unicode MS"/>
      <w:b/>
    </w:rPr>
  </w:style>
  <w:style w:type="paragraph" w:styleId="Heading5">
    <w:name w:val="heading 5"/>
    <w:aliases w:val="5"/>
    <w:basedOn w:val="Paragraph"/>
    <w:next w:val="Paragraph"/>
    <w:link w:val="Heading5Char"/>
    <w:autoRedefine/>
    <w:qFormat/>
    <w:rsid w:val="002919BE"/>
    <w:pPr>
      <w:keepNext/>
      <w:shd w:val="clear" w:color="auto" w:fill="A5A5A5" w:themeFill="accent3"/>
      <w:spacing w:before="360" w:after="100" w:afterAutospacing="1" w:line="240" w:lineRule="atLeast"/>
      <w:outlineLvl w:val="4"/>
    </w:pPr>
    <w:rPr>
      <w:rFonts w:eastAsia="Arial Unicode MS"/>
      <w:b/>
      <w:i/>
    </w:rPr>
  </w:style>
  <w:style w:type="paragraph" w:styleId="Heading6">
    <w:name w:val="heading 6"/>
    <w:aliases w:val="6"/>
    <w:basedOn w:val="Normal"/>
    <w:next w:val="Paragraph"/>
    <w:link w:val="Heading6Char"/>
    <w:autoRedefine/>
    <w:qFormat/>
    <w:rsid w:val="002919BE"/>
    <w:pPr>
      <w:keepNext/>
      <w:shd w:val="clear" w:color="auto" w:fill="C9C9C9" w:themeFill="accent3" w:themeFillTint="99"/>
      <w:spacing w:before="360" w:after="100" w:afterAutospacing="1" w:line="240" w:lineRule="atLeast"/>
      <w:outlineLvl w:val="5"/>
    </w:pPr>
    <w:rPr>
      <w:rFonts w:eastAsia="Arial Unicode MS"/>
      <w:i/>
    </w:rPr>
  </w:style>
  <w:style w:type="paragraph" w:styleId="Heading7">
    <w:name w:val="heading 7"/>
    <w:aliases w:val="7"/>
    <w:basedOn w:val="Normal"/>
    <w:next w:val="Paragraph"/>
    <w:link w:val="Heading7Char"/>
    <w:autoRedefine/>
    <w:qFormat/>
    <w:rsid w:val="002919BE"/>
    <w:pPr>
      <w:keepNext/>
      <w:shd w:val="clear" w:color="auto" w:fill="DBDBDB" w:themeFill="accent3" w:themeFillTint="66"/>
      <w:spacing w:before="360" w:after="100" w:afterAutospacing="1" w:line="240" w:lineRule="atLeast"/>
      <w:outlineLvl w:val="6"/>
    </w:pPr>
    <w:rPr>
      <w:rFonts w:eastAsia="Arial Unicode MS"/>
      <w:b/>
      <w:u w:val="single"/>
    </w:rPr>
  </w:style>
  <w:style w:type="paragraph" w:styleId="Heading8">
    <w:name w:val="heading 8"/>
    <w:aliases w:val="8"/>
    <w:basedOn w:val="Paragraph"/>
    <w:next w:val="MacroText"/>
    <w:link w:val="Heading8Char"/>
    <w:autoRedefine/>
    <w:qFormat/>
    <w:rsid w:val="002919BE"/>
    <w:pPr>
      <w:keepNext/>
      <w:shd w:val="clear" w:color="auto" w:fill="EDEDED" w:themeFill="accent3" w:themeFillTint="33"/>
      <w:spacing w:before="360" w:after="100" w:afterAutospacing="1"/>
      <w:outlineLvl w:val="7"/>
    </w:pPr>
    <w:rPr>
      <w:rFonts w:eastAsia="Arial Unicode MS"/>
      <w:b/>
      <w:i/>
      <w:iCs/>
    </w:rPr>
  </w:style>
  <w:style w:type="paragraph" w:styleId="Heading9">
    <w:name w:val="heading 9"/>
    <w:aliases w:val="9"/>
    <w:basedOn w:val="Normal"/>
    <w:next w:val="Paragraph"/>
    <w:link w:val="Heading9Char"/>
    <w:autoRedefine/>
    <w:qFormat/>
    <w:rsid w:val="00D708CF"/>
    <w:pPr>
      <w:keepNext/>
      <w:shd w:val="clear" w:color="auto" w:fill="F2F2F2" w:themeFill="background1" w:themeFillShade="F2"/>
      <w:spacing w:before="360" w:after="100" w:afterAutospacing="1"/>
      <w:outlineLvl w:val="8"/>
    </w:pPr>
    <w:rPr>
      <w:rFonts w:eastAsia="Arial Unicode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edbyEditor">
    <w:name w:val="Added by Editor"/>
    <w:aliases w:val="a_2"/>
    <w:rsid w:val="00CD336A"/>
    <w:rPr>
      <w:rFonts w:ascii="Times New Roman" w:hAnsi="Times New Roman" w:cs="Jomolhari-ID"/>
      <w:color w:val="FF0000"/>
    </w:rPr>
  </w:style>
  <w:style w:type="character" w:customStyle="1" w:styleId="Annotations">
    <w:name w:val="Annotations"/>
    <w:aliases w:val="a_3"/>
    <w:rsid w:val="00CD336A"/>
    <w:rPr>
      <w:rFonts w:ascii="Times New Roman Bold" w:hAnsi="Times New Roman Bold" w:cs="Jomolhari-ID"/>
      <w:b/>
      <w:bCs/>
      <w:i/>
      <w:iCs/>
      <w:color w:val="FF0000"/>
      <w:sz w:val="20"/>
      <w:szCs w:val="20"/>
      <w:u w:val="single"/>
    </w:rPr>
  </w:style>
  <w:style w:type="character" w:customStyle="1" w:styleId="PageNumberPrintEdition">
    <w:name w:val="Page Number Print Edition"/>
    <w:aliases w:val="/"/>
    <w:basedOn w:val="DefaultParagraphFont"/>
    <w:rsid w:val="000F6293"/>
    <w:rPr>
      <w:b w:val="0"/>
      <w:i/>
      <w:vanish/>
      <w:color w:val="800080"/>
    </w:rPr>
  </w:style>
  <w:style w:type="paragraph" w:styleId="ListNumber2">
    <w:name w:val="List Number 2"/>
    <w:aliases w:val="l_2"/>
    <w:basedOn w:val="Normal"/>
    <w:autoRedefine/>
    <w:rsid w:val="0042709F"/>
    <w:pPr>
      <w:numPr>
        <w:numId w:val="11"/>
      </w:numPr>
      <w:adjustRightInd w:val="0"/>
      <w:snapToGrid w:val="0"/>
      <w:jc w:val="both"/>
    </w:pPr>
    <w:rPr>
      <w:rFonts w:eastAsia="SimSun"/>
    </w:rPr>
  </w:style>
  <w:style w:type="paragraph" w:customStyle="1" w:styleId="ListNumberCitation">
    <w:name w:val="List Number Citation"/>
    <w:aliases w:val="c_3"/>
    <w:basedOn w:val="Normal"/>
    <w:autoRedefine/>
    <w:rsid w:val="005A4FED"/>
    <w:pPr>
      <w:tabs>
        <w:tab w:val="num" w:pos="360"/>
      </w:tabs>
      <w:ind w:left="1080" w:right="720"/>
      <w:jc w:val="both"/>
    </w:pPr>
    <w:rPr>
      <w:rFonts w:eastAsia="MS Mincho"/>
    </w:rPr>
  </w:style>
  <w:style w:type="character" w:customStyle="1" w:styleId="X-AuthorTibetan">
    <w:name w:val="X-Author Tibetan"/>
    <w:basedOn w:val="DefaultParagraphFont"/>
    <w:rsid w:val="00E32274"/>
    <w:rPr>
      <w:color w:val="993366"/>
    </w:rPr>
  </w:style>
  <w:style w:type="paragraph" w:styleId="ListNumber">
    <w:name w:val="List Number"/>
    <w:aliases w:val="l"/>
    <w:basedOn w:val="Normal"/>
    <w:autoRedefine/>
    <w:rsid w:val="00C15168"/>
    <w:pPr>
      <w:numPr>
        <w:numId w:val="7"/>
      </w:numPr>
      <w:adjustRightInd w:val="0"/>
      <w:jc w:val="both"/>
    </w:pPr>
    <w:rPr>
      <w:rFonts w:eastAsia="SimSun"/>
    </w:rPr>
  </w:style>
  <w:style w:type="paragraph" w:customStyle="1" w:styleId="ListNumbr3">
    <w:name w:val="List Numbr 3"/>
    <w:aliases w:val="l_3"/>
    <w:basedOn w:val="Normal"/>
    <w:autoRedefine/>
    <w:qFormat/>
    <w:rsid w:val="0042709F"/>
    <w:pPr>
      <w:numPr>
        <w:numId w:val="10"/>
      </w:numPr>
      <w:jc w:val="both"/>
    </w:pPr>
    <w:rPr>
      <w:rFonts w:eastAsia="SimSun"/>
    </w:rPr>
  </w:style>
  <w:style w:type="character" w:styleId="PageNumber">
    <w:name w:val="page number"/>
    <w:aliases w:val="Digital_d"/>
    <w:basedOn w:val="DefaultParagraphFont"/>
    <w:rsid w:val="00F932AA"/>
  </w:style>
  <w:style w:type="paragraph" w:customStyle="1" w:styleId="SpeechParagraph">
    <w:name w:val="Speech Paragraph"/>
    <w:aliases w:val="+"/>
    <w:basedOn w:val="Normal"/>
    <w:autoRedefine/>
    <w:rsid w:val="0087700E"/>
    <w:pPr>
      <w:spacing w:before="240"/>
      <w:ind w:left="1080" w:firstLine="288"/>
      <w:jc w:val="both"/>
    </w:pPr>
    <w:rPr>
      <w:rFonts w:eastAsia="SimSun"/>
      <w:color w:val="00B050"/>
    </w:rPr>
  </w:style>
  <w:style w:type="paragraph" w:customStyle="1" w:styleId="SpeechParagraphNested">
    <w:name w:val="Speech Paragraph Nested"/>
    <w:aliases w:val="+_3"/>
    <w:basedOn w:val="SpeechParagraph"/>
    <w:autoRedefine/>
    <w:rsid w:val="0087700E"/>
    <w:pPr>
      <w:ind w:left="1440" w:right="864"/>
    </w:pPr>
    <w:rPr>
      <w:rFonts w:eastAsia="Tibetan Machine Uni"/>
    </w:rPr>
  </w:style>
  <w:style w:type="character" w:customStyle="1" w:styleId="TitleinCitingOtherTexts">
    <w:name w:val="Title in Citing Other Texts"/>
    <w:aliases w:val="t_2"/>
    <w:rsid w:val="00BE5C8F"/>
    <w:rPr>
      <w:rFonts w:ascii="Times New Roman" w:hAnsi="Times New Roman" w:cs="Jomolhari-ID"/>
      <w:b/>
      <w:i/>
      <w:color w:val="538135" w:themeColor="accent6" w:themeShade="BF"/>
      <w:sz w:val="24"/>
      <w:szCs w:val="24"/>
      <w:u w:val="none"/>
      <w:lang w:val="en-US"/>
    </w:rPr>
  </w:style>
  <w:style w:type="character" w:customStyle="1" w:styleId="TitleOwnNon-TibetanLanguage">
    <w:name w:val="Title (Own) Non-Tibetan Language"/>
    <w:basedOn w:val="DefaultParagraphFont"/>
    <w:rsid w:val="000C1845"/>
    <w:rPr>
      <w:rFonts w:ascii="Times New Roman" w:hAnsi="Times New Roman" w:cs="Jomolhari-ID"/>
      <w:b w:val="0"/>
      <w:i/>
      <w:color w:val="A5A5A5" w:themeColor="accent3"/>
      <w:sz w:val="24"/>
      <w:szCs w:val="24"/>
      <w:u w:val="single"/>
      <w:lang w:val="en-US"/>
    </w:rPr>
  </w:style>
  <w:style w:type="character" w:customStyle="1" w:styleId="X-Dates">
    <w:name w:val="X-Dates"/>
    <w:rsid w:val="00E32274"/>
    <w:rPr>
      <w:color w:val="993366"/>
    </w:rPr>
  </w:style>
  <w:style w:type="character" w:customStyle="1" w:styleId="TitleOwnTibetan">
    <w:name w:val="Title (Own) Tibetan"/>
    <w:aliases w:val="t_4"/>
    <w:basedOn w:val="DefaultParagraphFont"/>
    <w:qFormat/>
    <w:rsid w:val="00524FE8"/>
    <w:rPr>
      <w:rFonts w:ascii="Times New Roman" w:hAnsi="Times New Roman" w:cs="Jomolhari-ID"/>
      <w:b w:val="0"/>
      <w:i/>
      <w:color w:val="0070C0"/>
      <w:sz w:val="24"/>
      <w:szCs w:val="24"/>
      <w:u w:val="none"/>
      <w:lang w:val="en-US"/>
    </w:rPr>
  </w:style>
  <w:style w:type="paragraph" w:styleId="DocumentMap">
    <w:name w:val="Document Map"/>
    <w:basedOn w:val="Normal"/>
    <w:link w:val="DocumentMapChar"/>
    <w:autoRedefine/>
    <w:rsid w:val="00133752"/>
    <w:pPr>
      <w:widowControl w:val="0"/>
      <w:spacing w:line="360" w:lineRule="auto"/>
      <w:ind w:left="720"/>
    </w:pPr>
    <w:rPr>
      <w:rFonts w:eastAsia="Microsoft Himalaya"/>
      <w:color w:val="0070C0"/>
      <w:sz w:val="40"/>
    </w:rPr>
  </w:style>
  <w:style w:type="character" w:customStyle="1" w:styleId="DocumentMapChar">
    <w:name w:val="Document Map Char"/>
    <w:basedOn w:val="DefaultParagraphFont"/>
    <w:link w:val="DocumentMap"/>
    <w:rsid w:val="00133752"/>
    <w:rPr>
      <w:rFonts w:ascii="Times New Roman" w:eastAsia="Microsoft Himalaya" w:hAnsi="Times New Roman" w:cs="Jomolhari-ID"/>
      <w:color w:val="0070C0"/>
      <w:sz w:val="40"/>
    </w:rPr>
  </w:style>
  <w:style w:type="character" w:customStyle="1" w:styleId="TitleofChapter">
    <w:name w:val="Title of Chapter"/>
    <w:aliases w:val="t_3"/>
    <w:basedOn w:val="DefaultParagraphFont"/>
    <w:rsid w:val="000C1845"/>
    <w:rPr>
      <w:rFonts w:ascii="Times New Roman" w:hAnsi="Times New Roman" w:cs="Jomolhari-ID"/>
      <w:sz w:val="24"/>
      <w:szCs w:val="24"/>
      <w:u w:val="single"/>
    </w:rPr>
  </w:style>
  <w:style w:type="character" w:customStyle="1" w:styleId="X-Doxo-BiblioCategory">
    <w:name w:val="X-Doxo-Biblio Category"/>
    <w:basedOn w:val="DefaultParagraphFont"/>
    <w:rsid w:val="00E32274"/>
    <w:rPr>
      <w:i/>
      <w:color w:val="FF0000"/>
      <w:u w:val="single"/>
      <w:lang w:val="en-US"/>
    </w:rPr>
  </w:style>
  <w:style w:type="paragraph" w:styleId="Title">
    <w:name w:val="Title"/>
    <w:aliases w:val="t"/>
    <w:basedOn w:val="Normal"/>
    <w:next w:val="Paragraph"/>
    <w:link w:val="TitleChar"/>
    <w:autoRedefine/>
    <w:uiPriority w:val="10"/>
    <w:qFormat/>
    <w:rsid w:val="00CE466F"/>
    <w:pPr>
      <w:pBdr>
        <w:bottom w:val="single" w:sz="8" w:space="4" w:color="4472C4" w:themeColor="accent1"/>
      </w:pBdr>
      <w:spacing w:after="300"/>
      <w:contextualSpacing/>
      <w:jc w:val="center"/>
    </w:pPr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EmphasisStrong">
    <w:name w:val="X-Emphasis Strong"/>
    <w:aliases w:val="e"/>
    <w:rsid w:val="00015DEC"/>
    <w:rPr>
      <w:b/>
    </w:rPr>
  </w:style>
  <w:style w:type="character" w:customStyle="1" w:styleId="X-EmphasisWeak">
    <w:name w:val="X-Emphasis Weak"/>
    <w:aliases w:val="i"/>
    <w:rsid w:val="00015DEC"/>
    <w:rPr>
      <w:i/>
    </w:rPr>
  </w:style>
  <w:style w:type="character" w:styleId="EndnoteReference">
    <w:name w:val="endnote reference"/>
    <w:aliases w:val="e_2"/>
    <w:basedOn w:val="DefaultParagraphFont"/>
    <w:semiHidden/>
    <w:rsid w:val="000B5109"/>
    <w:rPr>
      <w:vertAlign w:val="superscript"/>
    </w:rPr>
  </w:style>
  <w:style w:type="paragraph" w:styleId="EndnoteText">
    <w:name w:val="endnote text"/>
    <w:aliases w:val="e_3"/>
    <w:basedOn w:val="Normal"/>
    <w:link w:val="EndnoteTextChar"/>
    <w:autoRedefine/>
    <w:semiHidden/>
    <w:rsid w:val="000B5109"/>
    <w:pPr>
      <w:spacing w:before="240"/>
    </w:pPr>
    <w:rPr>
      <w:sz w:val="20"/>
    </w:rPr>
  </w:style>
  <w:style w:type="character" w:customStyle="1" w:styleId="EndnoteTextChar">
    <w:name w:val="Endnote Text Char"/>
    <w:aliases w:val="e_3 Char"/>
    <w:basedOn w:val="DefaultParagraphFont"/>
    <w:link w:val="EndnoteText"/>
    <w:semiHidden/>
    <w:rsid w:val="000B5109"/>
    <w:rPr>
      <w:rFonts w:ascii="Times New Roman" w:hAnsi="Times New Roman" w:cs="Jomolhari-ID"/>
      <w:sz w:val="20"/>
    </w:rPr>
  </w:style>
  <w:style w:type="character" w:customStyle="1" w:styleId="TitleChar">
    <w:name w:val="Title Char"/>
    <w:aliases w:val="t Char"/>
    <w:basedOn w:val="DefaultParagraphFont"/>
    <w:link w:val="Title"/>
    <w:uiPriority w:val="10"/>
    <w:rsid w:val="00CE466F"/>
    <w:rPr>
      <w:rFonts w:ascii="Times New Roman" w:eastAsiaTheme="majorEastAsia" w:hAnsi="Times New Roman" w:cs="Jomolhari-ID"/>
      <w:b/>
      <w:color w:val="323E4F" w:themeColor="text2" w:themeShade="BF"/>
      <w:spacing w:val="5"/>
      <w:kern w:val="28"/>
      <w:sz w:val="32"/>
      <w:szCs w:val="40"/>
    </w:rPr>
  </w:style>
  <w:style w:type="character" w:styleId="FootnoteReference">
    <w:name w:val="footnote reference"/>
    <w:aliases w:val="f_3"/>
    <w:basedOn w:val="DefaultParagraphFont"/>
    <w:rsid w:val="00412D69"/>
    <w:rPr>
      <w:rFonts w:ascii="Times New Roman" w:hAnsi="Times New Roman" w:cs="Times New Roman"/>
      <w:position w:val="6"/>
      <w:sz w:val="18"/>
      <w:szCs w:val="18"/>
      <w:vertAlign w:val="superscript"/>
    </w:rPr>
  </w:style>
  <w:style w:type="paragraph" w:styleId="FootnoteText">
    <w:name w:val="footnote text"/>
    <w:aliases w:val="f_2"/>
    <w:basedOn w:val="Normal"/>
    <w:link w:val="FootnoteTextChar"/>
    <w:autoRedefine/>
    <w:rsid w:val="002A722A"/>
    <w:pPr>
      <w:spacing w:before="240" w:after="240"/>
      <w:ind w:firstLine="187"/>
    </w:pPr>
    <w:rPr>
      <w:lang w:bidi="bo-CN"/>
    </w:rPr>
  </w:style>
  <w:style w:type="character" w:customStyle="1" w:styleId="FootnoteTextChar">
    <w:name w:val="Footnote Text Char"/>
    <w:aliases w:val="f_2 Char"/>
    <w:basedOn w:val="DefaultParagraphFont"/>
    <w:link w:val="FootnoteText"/>
    <w:rsid w:val="002A722A"/>
    <w:rPr>
      <w:lang w:bidi="bo-CN"/>
    </w:rPr>
  </w:style>
  <w:style w:type="character" w:customStyle="1" w:styleId="X-NamePersonalHuman">
    <w:name w:val="X-Name Personal Human"/>
    <w:aliases w:val="x_2"/>
    <w:rsid w:val="0004733E"/>
    <w:rPr>
      <w:color w:val="ED7D31" w:themeColor="accent2"/>
    </w:rPr>
  </w:style>
  <w:style w:type="character" w:customStyle="1" w:styleId="X-NamePersonalOther">
    <w:name w:val="X-Name Personal Other"/>
    <w:rsid w:val="00015DEC"/>
    <w:rPr>
      <w:color w:val="0000FF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2919BE"/>
    <w:rPr>
      <w:rFonts w:ascii="Times New Roman" w:eastAsiaTheme="majorEastAsia" w:hAnsi="Times New Roman" w:cs="Jomolhari-ID"/>
      <w:b/>
      <w:color w:val="000000" w:themeColor="text1"/>
      <w:sz w:val="28"/>
      <w:shd w:val="clear" w:color="auto" w:fill="ED7D31" w:themeFill="accent2"/>
    </w:rPr>
  </w:style>
  <w:style w:type="character" w:customStyle="1" w:styleId="Heading9Char">
    <w:name w:val="Heading 9 Char"/>
    <w:aliases w:val="9 Char"/>
    <w:basedOn w:val="DefaultParagraphFont"/>
    <w:link w:val="Heading9"/>
    <w:rsid w:val="00D708CF"/>
    <w:rPr>
      <w:rFonts w:ascii="Times New Roman" w:eastAsia="Arial Unicode MS" w:hAnsi="Times New Roman" w:cs="Jomolhari-ID"/>
      <w:i/>
      <w:shd w:val="clear" w:color="auto" w:fill="F2F2F2" w:themeFill="background1" w:themeFillShade="F2"/>
    </w:rPr>
  </w:style>
  <w:style w:type="paragraph" w:customStyle="1" w:styleId="Heading10">
    <w:name w:val="Heading 10"/>
    <w:aliases w:val="0"/>
    <w:basedOn w:val="Heading9"/>
    <w:next w:val="Paragraph"/>
    <w:autoRedefine/>
    <w:qFormat/>
    <w:rsid w:val="00591115"/>
  </w:style>
  <w:style w:type="paragraph" w:customStyle="1" w:styleId="Heading11">
    <w:name w:val="Heading 11"/>
    <w:aliases w:val="1_2"/>
    <w:basedOn w:val="Heading9"/>
    <w:next w:val="Normal"/>
    <w:autoRedefine/>
    <w:rsid w:val="005B1DBF"/>
  </w:style>
  <w:style w:type="paragraph" w:customStyle="1" w:styleId="Heading12">
    <w:name w:val="Heading 12"/>
    <w:aliases w:val="2_2"/>
    <w:basedOn w:val="Heading9"/>
    <w:next w:val="Normal"/>
    <w:autoRedefine/>
    <w:rsid w:val="00591115"/>
  </w:style>
  <w:style w:type="paragraph" w:customStyle="1" w:styleId="Heading13">
    <w:name w:val="Heading 13"/>
    <w:aliases w:val="3_2"/>
    <w:basedOn w:val="Heading9"/>
    <w:next w:val="Normal"/>
    <w:autoRedefine/>
    <w:rsid w:val="00591115"/>
  </w:style>
  <w:style w:type="paragraph" w:customStyle="1" w:styleId="Heading14">
    <w:name w:val="Heading 14"/>
    <w:aliases w:val="4_2"/>
    <w:basedOn w:val="Heading9"/>
    <w:next w:val="Normal"/>
    <w:autoRedefine/>
    <w:rsid w:val="00591115"/>
  </w:style>
  <w:style w:type="paragraph" w:customStyle="1" w:styleId="Heading15">
    <w:name w:val="Heading 15"/>
    <w:aliases w:val="5_2"/>
    <w:basedOn w:val="Heading9"/>
    <w:next w:val="Normal"/>
    <w:autoRedefine/>
    <w:rsid w:val="00591115"/>
  </w:style>
  <w:style w:type="paragraph" w:customStyle="1" w:styleId="Heading16">
    <w:name w:val="Heading 16"/>
    <w:aliases w:val="6_2"/>
    <w:basedOn w:val="Heading9"/>
    <w:next w:val="Normal"/>
    <w:autoRedefine/>
    <w:rsid w:val="00591115"/>
  </w:style>
  <w:style w:type="paragraph" w:customStyle="1" w:styleId="Heading17">
    <w:name w:val="Heading 17"/>
    <w:aliases w:val="7_2"/>
    <w:basedOn w:val="Heading9"/>
    <w:next w:val="Normal"/>
    <w:autoRedefine/>
    <w:rsid w:val="00591115"/>
  </w:style>
  <w:style w:type="paragraph" w:customStyle="1" w:styleId="Heading18">
    <w:name w:val="Heading 18"/>
    <w:aliases w:val="8_2"/>
    <w:basedOn w:val="Heading9"/>
    <w:next w:val="Normal"/>
    <w:autoRedefine/>
    <w:rsid w:val="00591115"/>
  </w:style>
  <w:style w:type="paragraph" w:customStyle="1" w:styleId="Heading19">
    <w:name w:val="Heading 19"/>
    <w:aliases w:val="9_2"/>
    <w:basedOn w:val="Heading9"/>
    <w:next w:val="Normal"/>
    <w:autoRedefine/>
    <w:rsid w:val="00591115"/>
  </w:style>
  <w:style w:type="character" w:customStyle="1" w:styleId="Heading2Char">
    <w:name w:val="Heading 2 Char"/>
    <w:aliases w:val="2 Char"/>
    <w:basedOn w:val="DefaultParagraphFont"/>
    <w:link w:val="Heading2"/>
    <w:rsid w:val="002919BE"/>
    <w:rPr>
      <w:rFonts w:ascii="Times New Roman" w:eastAsia="Arial Unicode MS" w:hAnsi="Times New Roman" w:cs="Jomolhari-ID"/>
      <w:b/>
      <w:i/>
      <w:shd w:val="clear" w:color="auto" w:fill="F4B083" w:themeFill="accent2" w:themeFillTint="99"/>
    </w:rPr>
  </w:style>
  <w:style w:type="paragraph" w:customStyle="1" w:styleId="Heading20">
    <w:name w:val="Heading 20"/>
    <w:aliases w:val="0_2"/>
    <w:basedOn w:val="Heading9"/>
    <w:next w:val="Normal"/>
    <w:autoRedefine/>
    <w:rsid w:val="00591115"/>
  </w:style>
  <w:style w:type="paragraph" w:customStyle="1" w:styleId="Heading21">
    <w:name w:val="Heading 21"/>
    <w:aliases w:val="1_3"/>
    <w:basedOn w:val="Heading9"/>
    <w:next w:val="Normal"/>
    <w:autoRedefine/>
    <w:rsid w:val="00591115"/>
  </w:style>
  <w:style w:type="paragraph" w:customStyle="1" w:styleId="Heading22">
    <w:name w:val="Heading 22"/>
    <w:aliases w:val="2_3"/>
    <w:basedOn w:val="Heading9"/>
    <w:next w:val="Normal"/>
    <w:autoRedefine/>
    <w:rsid w:val="00591115"/>
  </w:style>
  <w:style w:type="paragraph" w:customStyle="1" w:styleId="Heading23">
    <w:name w:val="Heading 23"/>
    <w:aliases w:val="3_3"/>
    <w:basedOn w:val="Heading9"/>
    <w:next w:val="Normal"/>
    <w:autoRedefine/>
    <w:rsid w:val="00591115"/>
  </w:style>
  <w:style w:type="paragraph" w:customStyle="1" w:styleId="Heading24">
    <w:name w:val="Heading 24"/>
    <w:aliases w:val="4_3"/>
    <w:basedOn w:val="Heading9"/>
    <w:next w:val="Normal"/>
    <w:autoRedefine/>
    <w:rsid w:val="00591115"/>
  </w:style>
  <w:style w:type="paragraph" w:customStyle="1" w:styleId="Heading25">
    <w:name w:val="Heading 25"/>
    <w:aliases w:val="5_3"/>
    <w:basedOn w:val="Heading9"/>
    <w:next w:val="Normal"/>
    <w:autoRedefine/>
    <w:rsid w:val="00591115"/>
  </w:style>
  <w:style w:type="character" w:customStyle="1" w:styleId="Heading3Char">
    <w:name w:val="Heading 3 Char"/>
    <w:aliases w:val="3 Char"/>
    <w:basedOn w:val="DefaultParagraphFont"/>
    <w:link w:val="Heading3"/>
    <w:rsid w:val="002919BE"/>
    <w:rPr>
      <w:rFonts w:ascii="Times New Roman" w:eastAsia="Arial Unicode MS" w:hAnsi="Times New Roman" w:cs="Jomolhari-ID"/>
      <w:b/>
      <w:i/>
      <w:shd w:val="clear" w:color="auto" w:fill="F7CAAC" w:themeFill="accent2" w:themeFillTint="66"/>
    </w:rPr>
  </w:style>
  <w:style w:type="character" w:customStyle="1" w:styleId="Heading4Char">
    <w:name w:val="Heading 4 Char"/>
    <w:aliases w:val="4 Char"/>
    <w:basedOn w:val="DefaultParagraphFont"/>
    <w:link w:val="Heading4"/>
    <w:rsid w:val="002919BE"/>
    <w:rPr>
      <w:rFonts w:ascii="Times New Roman" w:eastAsia="Arial Unicode MS" w:hAnsi="Times New Roman" w:cs="Jomolhari-ID"/>
      <w:b/>
      <w:shd w:val="clear" w:color="auto" w:fill="FBE4D5" w:themeFill="accent2" w:themeFillTint="33"/>
    </w:rPr>
  </w:style>
  <w:style w:type="character" w:customStyle="1" w:styleId="Heading5Char">
    <w:name w:val="Heading 5 Char"/>
    <w:aliases w:val="5 Char"/>
    <w:basedOn w:val="DefaultParagraphFont"/>
    <w:link w:val="Heading5"/>
    <w:rsid w:val="002919BE"/>
    <w:rPr>
      <w:rFonts w:ascii="Times New Roman" w:eastAsia="Arial Unicode MS" w:hAnsi="Times New Roman" w:cs="Jomolhari-ID"/>
      <w:b/>
      <w:i/>
      <w:shd w:val="clear" w:color="auto" w:fill="A5A5A5" w:themeFill="accent3"/>
    </w:rPr>
  </w:style>
  <w:style w:type="character" w:customStyle="1" w:styleId="Heading6Char">
    <w:name w:val="Heading 6 Char"/>
    <w:aliases w:val="6 Char"/>
    <w:basedOn w:val="DefaultParagraphFont"/>
    <w:link w:val="Heading6"/>
    <w:rsid w:val="002919BE"/>
    <w:rPr>
      <w:rFonts w:ascii="Times New Roman" w:eastAsia="Arial Unicode MS" w:hAnsi="Times New Roman" w:cs="Jomolhari-ID"/>
      <w:i/>
      <w:shd w:val="clear" w:color="auto" w:fill="C9C9C9" w:themeFill="accent3" w:themeFillTint="99"/>
    </w:rPr>
  </w:style>
  <w:style w:type="character" w:customStyle="1" w:styleId="Heading7Char">
    <w:name w:val="Heading 7 Char"/>
    <w:aliases w:val="7 Char"/>
    <w:basedOn w:val="DefaultParagraphFont"/>
    <w:link w:val="Heading7"/>
    <w:rsid w:val="002919BE"/>
    <w:rPr>
      <w:rFonts w:ascii="Times New Roman" w:eastAsia="Arial Unicode MS" w:hAnsi="Times New Roman" w:cs="Jomolhari-ID"/>
      <w:b/>
      <w:u w:val="single"/>
      <w:shd w:val="clear" w:color="auto" w:fill="DBDBDB" w:themeFill="accent3" w:themeFillTint="66"/>
    </w:rPr>
  </w:style>
  <w:style w:type="character" w:customStyle="1" w:styleId="Heading8Char">
    <w:name w:val="Heading 8 Char"/>
    <w:aliases w:val="8 Char"/>
    <w:basedOn w:val="DefaultParagraphFont"/>
    <w:link w:val="Heading8"/>
    <w:rsid w:val="002919BE"/>
    <w:rPr>
      <w:rFonts w:ascii="Times New Roman" w:eastAsia="Arial Unicode MS" w:hAnsi="Times New Roman" w:cs="Jomolhari-ID"/>
      <w:b/>
      <w:i/>
      <w:iCs/>
      <w:shd w:val="clear" w:color="auto" w:fill="EDEDED" w:themeFill="accent3" w:themeFillTint="33"/>
    </w:rPr>
  </w:style>
  <w:style w:type="character" w:customStyle="1" w:styleId="X-NamePlace">
    <w:name w:val="X-Name Place"/>
    <w:rsid w:val="007C352D"/>
    <w:rPr>
      <w:b/>
      <w:color w:val="008000"/>
    </w:rPr>
  </w:style>
  <w:style w:type="paragraph" w:customStyle="1" w:styleId="X-ReligiousPractice">
    <w:name w:val="X-Religious Practice"/>
    <w:basedOn w:val="Normal"/>
    <w:autoRedefine/>
    <w:rsid w:val="00015DEC"/>
    <w:pPr>
      <w:jc w:val="both"/>
    </w:pPr>
    <w:rPr>
      <w:rFonts w:eastAsia="Arial Unicode MS"/>
      <w:b/>
      <w:color w:val="993366"/>
    </w:rPr>
  </w:style>
  <w:style w:type="character" w:customStyle="1" w:styleId="X-SpeakerBuddhistDeity">
    <w:name w:val="X-Speaker Buddhist Deity"/>
    <w:aliases w:val="x_4"/>
    <w:rsid w:val="003956C4"/>
    <w:rPr>
      <w:color w:val="538135" w:themeColor="accent6" w:themeShade="BF"/>
    </w:rPr>
  </w:style>
  <w:style w:type="character" w:customStyle="1" w:styleId="X-SpeakerHuman">
    <w:name w:val="X-Speaker Human"/>
    <w:basedOn w:val="X-SpeakerUnknown"/>
    <w:rsid w:val="00015DEC"/>
    <w:rPr>
      <w:b/>
      <w:i/>
      <w:color w:val="993300"/>
    </w:rPr>
  </w:style>
  <w:style w:type="paragraph" w:customStyle="1" w:styleId="Heading0Back">
    <w:name w:val="Heading 0 Back"/>
    <w:aliases w:val="h_3"/>
    <w:basedOn w:val="Heading1"/>
    <w:next w:val="Paragraph"/>
    <w:autoRedefine/>
    <w:rsid w:val="002F786C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Body">
    <w:name w:val="Heading 0 Body"/>
    <w:aliases w:val="h_2"/>
    <w:basedOn w:val="Heading1"/>
    <w:next w:val="Paragraph"/>
    <w:autoRedefine/>
    <w:rsid w:val="002F786C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Front">
    <w:name w:val="Heading 0 Front"/>
    <w:aliases w:val="h_1"/>
    <w:basedOn w:val="Heading1"/>
    <w:next w:val="Paragraph"/>
    <w:autoRedefine/>
    <w:rsid w:val="002F786C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character" w:styleId="Hyperlink">
    <w:name w:val="Hyperlink"/>
    <w:basedOn w:val="DefaultParagraphFont"/>
    <w:rsid w:val="00722E9D"/>
    <w:rPr>
      <w:b/>
      <w:color w:val="0000FF"/>
      <w:u w:val="single"/>
    </w:rPr>
  </w:style>
  <w:style w:type="character" w:customStyle="1" w:styleId="Illegible">
    <w:name w:val="Illegible"/>
    <w:aliases w:val="i_2"/>
    <w:rsid w:val="00557317"/>
    <w:rPr>
      <w:b/>
      <w:color w:val="FF0000"/>
    </w:rPr>
  </w:style>
  <w:style w:type="character" w:customStyle="1" w:styleId="X-SpeakerOther">
    <w:name w:val="X-Speaker Other"/>
    <w:basedOn w:val="X-SpeakerUnknown"/>
    <w:rsid w:val="00015DEC"/>
    <w:rPr>
      <w:b/>
      <w:i/>
      <w:color w:val="993300"/>
    </w:rPr>
  </w:style>
  <w:style w:type="character" w:customStyle="1" w:styleId="X-NameGeneric">
    <w:name w:val="X-Name Generic"/>
    <w:rsid w:val="00015DEC"/>
    <w:rPr>
      <w:color w:val="FFCC00"/>
    </w:rPr>
  </w:style>
  <w:style w:type="character" w:customStyle="1" w:styleId="Verse2Char">
    <w:name w:val="Verse 2 Char"/>
    <w:aliases w:val="v_2 Char"/>
    <w:link w:val="Verse2"/>
    <w:rsid w:val="00B83A75"/>
    <w:rPr>
      <w:rFonts w:eastAsia="Arial Unicode MS"/>
    </w:rPr>
  </w:style>
  <w:style w:type="character" w:customStyle="1" w:styleId="LineNumberPrint">
    <w:name w:val="Line Number Print"/>
    <w:aliases w:val="/_2"/>
    <w:semiHidden/>
    <w:qFormat/>
    <w:rsid w:val="00E17A9C"/>
    <w:rPr>
      <w:b/>
      <w:i/>
      <w:color w:val="FF6600"/>
    </w:rPr>
  </w:style>
  <w:style w:type="character" w:styleId="LineNumber">
    <w:name w:val="line number"/>
    <w:aliases w:val="digital_d_2"/>
    <w:basedOn w:val="DefaultParagraphFont"/>
    <w:rsid w:val="009969AE"/>
  </w:style>
  <w:style w:type="paragraph" w:styleId="ListBullet2">
    <w:name w:val="List Bullet 2"/>
    <w:aliases w:val="b_2"/>
    <w:basedOn w:val="Normal"/>
    <w:autoRedefine/>
    <w:qFormat/>
    <w:rsid w:val="002160BF"/>
    <w:pPr>
      <w:numPr>
        <w:numId w:val="6"/>
      </w:numPr>
    </w:pPr>
    <w:rPr>
      <w:rFonts w:eastAsia="Arial Unicode MS"/>
      <w:szCs w:val="36"/>
    </w:rPr>
  </w:style>
  <w:style w:type="paragraph" w:styleId="ListBullet3">
    <w:name w:val="List Bullet 3"/>
    <w:aliases w:val="b_3"/>
    <w:basedOn w:val="Normal"/>
    <w:autoRedefine/>
    <w:qFormat/>
    <w:rsid w:val="000C50A2"/>
    <w:pPr>
      <w:numPr>
        <w:numId w:val="2"/>
      </w:numPr>
    </w:pPr>
    <w:rPr>
      <w:rFonts w:eastAsia="Arial Unicode MS" w:cs="Times New Roman"/>
      <w:lang w:bidi="bo-CN"/>
    </w:rPr>
  </w:style>
  <w:style w:type="paragraph" w:styleId="ListBullet4">
    <w:name w:val="List Bullet 4"/>
    <w:aliases w:val="b_4"/>
    <w:basedOn w:val="Normal"/>
    <w:autoRedefine/>
    <w:qFormat/>
    <w:rsid w:val="000C50A2"/>
    <w:pPr>
      <w:numPr>
        <w:numId w:val="3"/>
      </w:numPr>
    </w:pPr>
    <w:rPr>
      <w:rFonts w:eastAsia="Arial Unicode MS"/>
    </w:rPr>
  </w:style>
  <w:style w:type="paragraph" w:styleId="ListBullet5">
    <w:name w:val="List Bullet 5"/>
    <w:aliases w:val="5_4"/>
    <w:basedOn w:val="Normal"/>
    <w:autoRedefine/>
    <w:rsid w:val="005A4FED"/>
    <w:pPr>
      <w:numPr>
        <w:numId w:val="4"/>
      </w:numPr>
    </w:pPr>
    <w:rPr>
      <w:rFonts w:eastAsia="Arial Unicode MS"/>
    </w:rPr>
  </w:style>
  <w:style w:type="paragraph" w:customStyle="1" w:styleId="ListBulletCitation">
    <w:name w:val="List Bullet Citation"/>
    <w:aliases w:val="c_2"/>
    <w:basedOn w:val="Normal"/>
    <w:autoRedefine/>
    <w:rsid w:val="005A4FED"/>
    <w:pPr>
      <w:tabs>
        <w:tab w:val="num" w:pos="360"/>
      </w:tabs>
      <w:ind w:left="1080" w:right="720"/>
    </w:pPr>
    <w:rPr>
      <w:rFonts w:eastAsia="MS Mincho"/>
    </w:rPr>
  </w:style>
  <w:style w:type="paragraph" w:styleId="ListBullet">
    <w:name w:val="List Bullet"/>
    <w:aliases w:val="b"/>
    <w:basedOn w:val="Normal"/>
    <w:link w:val="ListBulletChar"/>
    <w:autoRedefine/>
    <w:qFormat/>
    <w:rsid w:val="004D5F35"/>
    <w:pPr>
      <w:numPr>
        <w:numId w:val="1"/>
      </w:numPr>
    </w:pPr>
    <w:rPr>
      <w:rFonts w:eastAsia="PMingLiU"/>
      <w:lang w:eastAsia="zh-TW"/>
    </w:rPr>
  </w:style>
  <w:style w:type="character" w:customStyle="1" w:styleId="ListBulletChar">
    <w:name w:val="List Bullet Char"/>
    <w:aliases w:val="b Char"/>
    <w:basedOn w:val="DefaultParagraphFont"/>
    <w:link w:val="ListBullet"/>
    <w:rsid w:val="004D5F35"/>
    <w:rPr>
      <w:rFonts w:eastAsia="PMingLiU"/>
      <w:lang w:eastAsia="zh-TW"/>
    </w:rPr>
  </w:style>
  <w:style w:type="paragraph" w:styleId="MacroText">
    <w:name w:val="macro"/>
    <w:link w:val="MacroTextChar"/>
    <w:semiHidden/>
    <w:rsid w:val="001337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  <w:jc w:val="both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133752"/>
    <w:rPr>
      <w:rFonts w:ascii="Courier New" w:hAnsi="Courier New" w:cs="Courier New"/>
      <w:sz w:val="20"/>
      <w:szCs w:val="20"/>
      <w:lang w:eastAsia="ja-JP"/>
    </w:rPr>
  </w:style>
  <w:style w:type="paragraph" w:customStyle="1" w:styleId="ParagraphCitationContinued">
    <w:name w:val="Paragraph Citation Continued"/>
    <w:aliases w:val="p_4"/>
    <w:basedOn w:val="ParagraphCitation"/>
    <w:autoRedefine/>
    <w:rsid w:val="000353F3"/>
    <w:pPr>
      <w:ind w:firstLine="0"/>
    </w:pPr>
  </w:style>
  <w:style w:type="paragraph" w:customStyle="1" w:styleId="ParagraphCitationNested">
    <w:name w:val="Paragraph Citation Nested"/>
    <w:aliases w:val="n_2"/>
    <w:basedOn w:val="Normal"/>
    <w:autoRedefine/>
    <w:rsid w:val="000353F3"/>
    <w:pPr>
      <w:ind w:left="1440"/>
    </w:pPr>
    <w:rPr>
      <w:color w:val="0104FF"/>
    </w:rPr>
  </w:style>
  <w:style w:type="paragraph" w:customStyle="1" w:styleId="Verse1">
    <w:name w:val="Verse 1"/>
    <w:aliases w:val="v"/>
    <w:basedOn w:val="Normal"/>
    <w:next w:val="Verse2"/>
    <w:link w:val="Verse1Char"/>
    <w:autoRedefine/>
    <w:qFormat/>
    <w:rsid w:val="00591115"/>
    <w:pPr>
      <w:spacing w:before="240"/>
      <w:ind w:left="1080" w:right="720" w:hanging="360"/>
    </w:pPr>
  </w:style>
  <w:style w:type="character" w:customStyle="1" w:styleId="Verse1Char">
    <w:name w:val="Verse 1 Char"/>
    <w:aliases w:val="v Char"/>
    <w:link w:val="Verse1"/>
    <w:rsid w:val="00591115"/>
    <w:rPr>
      <w:rFonts w:ascii="Times New Roman" w:hAnsi="Times New Roman" w:cs="Jomolhari-ID"/>
    </w:rPr>
  </w:style>
  <w:style w:type="paragraph" w:customStyle="1" w:styleId="VerseCitation1">
    <w:name w:val="Verse Citation 1"/>
    <w:aliases w:val="v_3"/>
    <w:basedOn w:val="Verse1"/>
    <w:next w:val="VerseCitation2"/>
    <w:autoRedefine/>
    <w:qFormat/>
    <w:rsid w:val="00591115"/>
    <w:rPr>
      <w:color w:val="0000FF"/>
    </w:rPr>
  </w:style>
  <w:style w:type="paragraph" w:customStyle="1" w:styleId="ParagraphCitation">
    <w:name w:val="Paragraph Citation"/>
    <w:aliases w:val="p_3"/>
    <w:basedOn w:val="VerseCitation1"/>
    <w:autoRedefine/>
    <w:qFormat/>
    <w:rsid w:val="000353F3"/>
    <w:pPr>
      <w:ind w:left="720" w:firstLine="288"/>
    </w:pPr>
    <w:rPr>
      <w:color w:val="0104FF"/>
      <w:lang w:val="is-IS"/>
    </w:rPr>
  </w:style>
  <w:style w:type="paragraph" w:customStyle="1" w:styleId="Paragraph">
    <w:name w:val="Paragraph"/>
    <w:aliases w:val="p"/>
    <w:basedOn w:val="Normal"/>
    <w:link w:val="ParagraphChar"/>
    <w:autoRedefine/>
    <w:qFormat/>
    <w:rsid w:val="006B7983"/>
    <w:pPr>
      <w:widowControl w:val="0"/>
      <w:autoSpaceDE w:val="0"/>
      <w:autoSpaceDN w:val="0"/>
      <w:adjustRightInd w:val="0"/>
      <w:spacing w:before="240"/>
      <w:ind w:firstLine="187"/>
      <w:jc w:val="both"/>
    </w:pPr>
  </w:style>
  <w:style w:type="character" w:customStyle="1" w:styleId="ParagraphChar">
    <w:name w:val="Paragraph Char"/>
    <w:aliases w:val="p Char"/>
    <w:basedOn w:val="DefaultParagraphFont"/>
    <w:link w:val="Paragraph"/>
    <w:rsid w:val="006B7983"/>
  </w:style>
  <w:style w:type="paragraph" w:customStyle="1" w:styleId="ParagraphContinued">
    <w:name w:val="Paragraph Continued"/>
    <w:aliases w:val="p_2"/>
    <w:basedOn w:val="Paragraph"/>
    <w:next w:val="Paragraph"/>
    <w:autoRedefine/>
    <w:rsid w:val="00282AA8"/>
    <w:pPr>
      <w:ind w:firstLine="0"/>
    </w:pPr>
  </w:style>
  <w:style w:type="character" w:customStyle="1" w:styleId="Roottext">
    <w:name w:val="Root text"/>
    <w:aliases w:val="r"/>
    <w:qFormat/>
    <w:rsid w:val="00AD386B"/>
    <w:rPr>
      <w:b/>
      <w:color w:val="C45911" w:themeColor="accent2" w:themeShade="BF"/>
      <w:u w:val="none"/>
    </w:rPr>
  </w:style>
  <w:style w:type="character" w:customStyle="1" w:styleId="Sabcad">
    <w:name w:val="Sa bcad"/>
    <w:aliases w:val="s_2"/>
    <w:rsid w:val="00B4611F"/>
    <w:rPr>
      <w:b/>
      <w:color w:val="FF0000"/>
    </w:rPr>
  </w:style>
  <w:style w:type="paragraph" w:customStyle="1" w:styleId="Section1TopLevel">
    <w:name w:val="Section 1 Top Level"/>
    <w:aliases w:val="["/>
    <w:basedOn w:val="Normal"/>
    <w:autoRedefine/>
    <w:rsid w:val="0059638C"/>
    <w:rPr>
      <w:rFonts w:eastAsia="Arial Unicode MS"/>
      <w:sz w:val="28"/>
    </w:rPr>
  </w:style>
  <w:style w:type="paragraph" w:customStyle="1" w:styleId="Section3ThirdLevel">
    <w:name w:val="Section 3 Third Level"/>
    <w:aliases w:val="[_3"/>
    <w:basedOn w:val="Normal"/>
    <w:autoRedefine/>
    <w:rsid w:val="00BF62F5"/>
    <w:rPr>
      <w:rFonts w:eastAsia="Arial Unicode MS"/>
      <w:b/>
      <w:u w:val="single"/>
    </w:rPr>
  </w:style>
  <w:style w:type="paragraph" w:customStyle="1" w:styleId="Section2SecondLevel">
    <w:name w:val="Section 2 Second Level"/>
    <w:aliases w:val="[_2"/>
    <w:basedOn w:val="Section3ThirdLevel"/>
    <w:autoRedefine/>
    <w:rsid w:val="00BF62F5"/>
    <w:pPr>
      <w:outlineLvl w:val="0"/>
    </w:pPr>
    <w:rPr>
      <w:rFonts w:eastAsia="MS Mincho"/>
    </w:rPr>
  </w:style>
  <w:style w:type="paragraph" w:customStyle="1" w:styleId="Section4FourthLevel">
    <w:name w:val="Section 4 Fourth Level"/>
    <w:aliases w:val="]"/>
    <w:basedOn w:val="Section3ThirdLevel"/>
    <w:autoRedefine/>
    <w:rsid w:val="00B83290"/>
    <w:pPr>
      <w:outlineLvl w:val="0"/>
    </w:pPr>
    <w:rPr>
      <w:rFonts w:eastAsia="MS Mincho"/>
    </w:rPr>
  </w:style>
  <w:style w:type="paragraph" w:customStyle="1" w:styleId="SectionX-ChapterElement">
    <w:name w:val="Section X-Chapter Element"/>
    <w:aliases w:val="]_2"/>
    <w:basedOn w:val="Normal"/>
    <w:autoRedefine/>
    <w:rsid w:val="0059638C"/>
    <w:pPr>
      <w:tabs>
        <w:tab w:val="left" w:pos="720"/>
        <w:tab w:val="left" w:pos="1440"/>
        <w:tab w:val="left" w:pos="2160"/>
        <w:tab w:val="left" w:pos="2880"/>
      </w:tabs>
      <w:spacing w:line="0" w:lineRule="atLeast"/>
      <w:outlineLvl w:val="0"/>
    </w:pPr>
    <w:rPr>
      <w:rFonts w:ascii="Tibetan Machine Uni" w:eastAsia="MS Mincho" w:hAnsi="Tibetan Machine Uni" w:cs="Tibetan Machine Uni"/>
      <w:b/>
      <w:szCs w:val="36"/>
      <w:u w:val="single"/>
      <w:lang w:eastAsia="zh-TW"/>
    </w:rPr>
  </w:style>
  <w:style w:type="paragraph" w:customStyle="1" w:styleId="SectionX-InterstitialSection">
    <w:name w:val="Section X-Interstitial Section"/>
    <w:aliases w:val="]_3"/>
    <w:basedOn w:val="Section3ThirdLevel"/>
    <w:autoRedefine/>
    <w:rsid w:val="0059638C"/>
    <w:pPr>
      <w:outlineLvl w:val="0"/>
    </w:pPr>
    <w:rPr>
      <w:rFonts w:eastAsia="MS Mincho"/>
    </w:rPr>
  </w:style>
  <w:style w:type="character" w:customStyle="1" w:styleId="SpeechInline">
    <w:name w:val="Speech Inline"/>
    <w:basedOn w:val="DefaultParagraphFont"/>
    <w:uiPriority w:val="1"/>
    <w:rsid w:val="00015DEC"/>
    <w:rPr>
      <w:rFonts w:ascii="Jomolhari-ID" w:eastAsia="Jomolhari-ID" w:hAnsi="Jomolhari-ID" w:cs="Jomolhari-ID"/>
      <w:color w:val="0000FF"/>
    </w:rPr>
  </w:style>
  <w:style w:type="paragraph" w:customStyle="1" w:styleId="SpeechVerse1">
    <w:name w:val="Speech Verse 1"/>
    <w:aliases w:val="-"/>
    <w:basedOn w:val="Normal"/>
    <w:next w:val="SpeechVerse2"/>
    <w:link w:val="SpeechVerse1Char"/>
    <w:autoRedefine/>
    <w:rsid w:val="0087700E"/>
    <w:pPr>
      <w:spacing w:before="240"/>
      <w:ind w:left="1440" w:right="720" w:hanging="360"/>
    </w:pPr>
    <w:rPr>
      <w:rFonts w:eastAsia="Arial Unicode MS"/>
      <w:color w:val="00B050"/>
    </w:rPr>
  </w:style>
  <w:style w:type="character" w:customStyle="1" w:styleId="SpeechVerse1Char">
    <w:name w:val="Speech Verse 1 Char"/>
    <w:aliases w:val="- Char"/>
    <w:link w:val="SpeechVerse1"/>
    <w:rsid w:val="0087700E"/>
    <w:rPr>
      <w:rFonts w:eastAsia="Arial Unicode MS"/>
      <w:color w:val="00B050"/>
    </w:rPr>
  </w:style>
  <w:style w:type="paragraph" w:customStyle="1" w:styleId="SpeechVerse1Nested">
    <w:name w:val="Speech Verse 1 Nested"/>
    <w:aliases w:val="-_3"/>
    <w:basedOn w:val="SpeechVerse1"/>
    <w:next w:val="SpeechVerse2Nested"/>
    <w:autoRedefine/>
    <w:rsid w:val="0087700E"/>
    <w:pPr>
      <w:ind w:right="1008" w:firstLine="0"/>
    </w:pPr>
  </w:style>
  <w:style w:type="paragraph" w:customStyle="1" w:styleId="SpeechVerse2">
    <w:name w:val="Speech Verse 2"/>
    <w:aliases w:val="-_2"/>
    <w:basedOn w:val="SpeechVerse1"/>
    <w:link w:val="SpeechVerse2Char"/>
    <w:autoRedefine/>
    <w:rsid w:val="00B41EE1"/>
    <w:pPr>
      <w:spacing w:before="0"/>
    </w:pPr>
  </w:style>
  <w:style w:type="character" w:customStyle="1" w:styleId="SpeechVerse2Char">
    <w:name w:val="Speech Verse 2 Char"/>
    <w:aliases w:val="-_2 Char"/>
    <w:link w:val="SpeechVerse2"/>
    <w:rsid w:val="00B41EE1"/>
    <w:rPr>
      <w:rFonts w:eastAsia="Arial Unicode MS"/>
      <w:color w:val="00B050"/>
    </w:rPr>
  </w:style>
  <w:style w:type="paragraph" w:customStyle="1" w:styleId="SpeechVerse2Nested">
    <w:name w:val="Speech Verse 2 Nested"/>
    <w:aliases w:val="-_4"/>
    <w:basedOn w:val="SpeechVerse1Nested"/>
    <w:autoRedefine/>
    <w:rsid w:val="00B41EE1"/>
    <w:pPr>
      <w:spacing w:before="0"/>
    </w:pPr>
  </w:style>
  <w:style w:type="table" w:styleId="TableGrid">
    <w:name w:val="Table Grid"/>
    <w:basedOn w:val="TableNormal"/>
    <w:rsid w:val="00133752"/>
    <w:pPr>
      <w:tabs>
        <w:tab w:val="left" w:pos="720"/>
        <w:tab w:val="left" w:pos="1440"/>
        <w:tab w:val="left" w:pos="2160"/>
        <w:tab w:val="left" w:pos="2880"/>
      </w:tabs>
      <w:spacing w:line="0" w:lineRule="atLeast"/>
      <w:jc w:val="both"/>
    </w:pPr>
    <w:rPr>
      <w:rFonts w:cs="Times New Roman"/>
      <w:sz w:val="36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clear">
    <w:name w:val="Unclear"/>
    <w:aliases w:val="u_2"/>
    <w:basedOn w:val="DefaultParagraphFont"/>
    <w:rsid w:val="006005DD"/>
    <w:rPr>
      <w:rFonts w:ascii="Times New Roman" w:hAnsi="Times New Roman" w:cs="Jomolhari-ID"/>
      <w:color w:val="FF0000"/>
      <w:sz w:val="24"/>
      <w:szCs w:val="24"/>
    </w:rPr>
  </w:style>
  <w:style w:type="paragraph" w:customStyle="1" w:styleId="Verse2">
    <w:name w:val="Verse 2"/>
    <w:aliases w:val="v_2"/>
    <w:basedOn w:val="Verse1"/>
    <w:link w:val="Verse2Char"/>
    <w:autoRedefine/>
    <w:qFormat/>
    <w:rsid w:val="00B83A75"/>
    <w:pPr>
      <w:spacing w:before="0"/>
    </w:pPr>
    <w:rPr>
      <w:rFonts w:eastAsia="Arial Unicode MS"/>
    </w:rPr>
  </w:style>
  <w:style w:type="paragraph" w:customStyle="1" w:styleId="VerseCitation2">
    <w:name w:val="Verse Citation 2"/>
    <w:aliases w:val="v_4"/>
    <w:basedOn w:val="Verse2"/>
    <w:autoRedefine/>
    <w:qFormat/>
    <w:rsid w:val="00591115"/>
    <w:rPr>
      <w:color w:val="0000FF"/>
    </w:rPr>
  </w:style>
  <w:style w:type="paragraph" w:customStyle="1" w:styleId="VerseCitationNested1">
    <w:name w:val="Verse Citation Nested 1"/>
    <w:aliases w:val="n_3"/>
    <w:basedOn w:val="VerseCitationNested2"/>
    <w:next w:val="Normal"/>
    <w:autoRedefine/>
    <w:rsid w:val="00AD000C"/>
  </w:style>
  <w:style w:type="paragraph" w:customStyle="1" w:styleId="VerseCitationNested2">
    <w:name w:val="Verse Citation Nested 2"/>
    <w:aliases w:val="n_4"/>
    <w:basedOn w:val="VerseCitation2"/>
    <w:autoRedefine/>
    <w:rsid w:val="00AD000C"/>
    <w:pPr>
      <w:ind w:left="1440" w:right="1440" w:firstLine="0"/>
    </w:pPr>
  </w:style>
  <w:style w:type="character" w:customStyle="1" w:styleId="X-AuthorGeneric">
    <w:name w:val="X-Author Generic"/>
    <w:basedOn w:val="DefaultParagraphFont"/>
    <w:rsid w:val="00E32274"/>
    <w:rPr>
      <w:color w:val="993366"/>
    </w:rPr>
  </w:style>
  <w:style w:type="character" w:customStyle="1" w:styleId="X-AuthorIndian">
    <w:name w:val="X-Author Indian"/>
    <w:basedOn w:val="X-AuthorGeneric"/>
    <w:rsid w:val="00E32274"/>
    <w:rPr>
      <w:color w:val="993366"/>
    </w:rPr>
  </w:style>
  <w:style w:type="character" w:customStyle="1" w:styleId="X-Mantra">
    <w:name w:val="X-Mantra"/>
    <w:basedOn w:val="Roottext"/>
    <w:uiPriority w:val="1"/>
    <w:rsid w:val="00015DEC"/>
    <w:rPr>
      <w:b/>
      <w:color w:val="222ED0"/>
      <w:u w:val="none"/>
    </w:rPr>
  </w:style>
  <w:style w:type="character" w:customStyle="1" w:styleId="X-NameBuddhistDeity">
    <w:name w:val="X-Name Buddhist  Deity"/>
    <w:aliases w:val="x_3"/>
    <w:basedOn w:val="DefaultParagraphFont"/>
    <w:rsid w:val="004B5F9B"/>
    <w:rPr>
      <w:color w:val="F4B083" w:themeColor="accent2" w:themeTint="99"/>
    </w:rPr>
  </w:style>
  <w:style w:type="character" w:customStyle="1" w:styleId="X-NameBuddhistDeityCollective">
    <w:name w:val="X-Name Buddhist Deity Collective"/>
    <w:rsid w:val="00133752"/>
    <w:rPr>
      <w:color w:val="0000FF"/>
      <w:u w:val="single"/>
    </w:rPr>
  </w:style>
  <w:style w:type="character" w:customStyle="1" w:styleId="X-NameOrganization">
    <w:name w:val="X-Name Organization"/>
    <w:rsid w:val="00015DEC"/>
    <w:rPr>
      <w:color w:val="0000FF"/>
    </w:rPr>
  </w:style>
  <w:style w:type="character" w:customStyle="1" w:styleId="X-NameClan">
    <w:name w:val="X-Name Clan"/>
    <w:basedOn w:val="X-NameOrganization"/>
    <w:rsid w:val="00015DEC"/>
    <w:rPr>
      <w:color w:val="0000FF"/>
    </w:rPr>
  </w:style>
  <w:style w:type="character" w:customStyle="1" w:styleId="X-NameEthnicity">
    <w:name w:val="X-Name Ethnicity"/>
    <w:basedOn w:val="X-NameOrganization"/>
    <w:rsid w:val="00015DEC"/>
    <w:rPr>
      <w:color w:val="0000FF"/>
    </w:rPr>
  </w:style>
  <w:style w:type="character" w:customStyle="1" w:styleId="X-NameFestival">
    <w:name w:val="X-Name Festival"/>
    <w:basedOn w:val="DefaultParagraphFont"/>
    <w:rsid w:val="00015DEC"/>
    <w:rPr>
      <w:color w:val="00FF00"/>
      <w:lang w:val="is-IS"/>
    </w:rPr>
  </w:style>
  <w:style w:type="character" w:customStyle="1" w:styleId="X-NameLineage">
    <w:name w:val="X-Name Lineage"/>
    <w:basedOn w:val="X-NameOrganization"/>
    <w:rsid w:val="00015DEC"/>
    <w:rPr>
      <w:color w:val="0000FF"/>
    </w:rPr>
  </w:style>
  <w:style w:type="character" w:customStyle="1" w:styleId="X-NameMonastery">
    <w:name w:val="X-Name Monastery"/>
    <w:basedOn w:val="X-NameOrganization"/>
    <w:rsid w:val="00015DEC"/>
    <w:rPr>
      <w:color w:val="0000FF"/>
    </w:rPr>
  </w:style>
  <w:style w:type="character" w:customStyle="1" w:styleId="X-SpeakerUnknown">
    <w:name w:val="X-Speaker Unknown"/>
    <w:rsid w:val="00015DEC"/>
    <w:rPr>
      <w:b/>
      <w:i/>
      <w:color w:val="993300"/>
    </w:rPr>
  </w:style>
  <w:style w:type="character" w:customStyle="1" w:styleId="X-TermChinese">
    <w:name w:val="X-Term Chinese"/>
    <w:basedOn w:val="DefaultParagraphFont"/>
    <w:rsid w:val="00015DEC"/>
    <w:rPr>
      <w:color w:val="FF00FF"/>
    </w:rPr>
  </w:style>
  <w:style w:type="character" w:customStyle="1" w:styleId="X-TermEnglish">
    <w:name w:val="X-Term English"/>
    <w:basedOn w:val="DefaultParagraphFont"/>
    <w:rsid w:val="00015DEC"/>
    <w:rPr>
      <w:color w:val="FF00FF"/>
    </w:rPr>
  </w:style>
  <w:style w:type="character" w:customStyle="1" w:styleId="X-TermMongolian">
    <w:name w:val="X-Term Mongolian"/>
    <w:basedOn w:val="DefaultParagraphFont"/>
    <w:rsid w:val="00015DEC"/>
    <w:rPr>
      <w:color w:val="FF00FF"/>
      <w:lang w:val="is-IS"/>
    </w:rPr>
  </w:style>
  <w:style w:type="character" w:customStyle="1" w:styleId="X-TermPali">
    <w:name w:val="X-Term Pali"/>
    <w:basedOn w:val="DefaultParagraphFont"/>
    <w:rsid w:val="00015DEC"/>
    <w:rPr>
      <w:color w:val="FF00FF"/>
      <w:lang w:val="is-IS"/>
    </w:rPr>
  </w:style>
  <w:style w:type="character" w:customStyle="1" w:styleId="X-TermSanskrit">
    <w:name w:val="X-Term Sanskrit"/>
    <w:basedOn w:val="DefaultParagraphFont"/>
    <w:rsid w:val="00015DEC"/>
    <w:rPr>
      <w:color w:val="FF00FF"/>
      <w:lang w:val="is-IS"/>
    </w:rPr>
  </w:style>
  <w:style w:type="character" w:customStyle="1" w:styleId="X-TermTechnical">
    <w:name w:val="X-Term Technical"/>
    <w:basedOn w:val="SpeechInline"/>
    <w:uiPriority w:val="1"/>
    <w:rsid w:val="00015DEC"/>
    <w:rPr>
      <w:rFonts w:ascii="Times New Roman" w:eastAsia="Jomolhari-ID" w:hAnsi="Times New Roman" w:cs="Jomolhari-ID"/>
      <w:color w:val="4472C4" w:themeColor="accent1"/>
      <w:sz w:val="24"/>
      <w:szCs w:val="24"/>
    </w:rPr>
  </w:style>
  <w:style w:type="character" w:customStyle="1" w:styleId="X-TermTibetan">
    <w:name w:val="X-Term Tibetan"/>
    <w:basedOn w:val="DefaultParagraphFont"/>
    <w:rsid w:val="00015DEC"/>
    <w:rPr>
      <w:rFonts w:ascii="Times New Roman" w:hAnsi="Times New Roman" w:cs="Jomolhari-ID"/>
      <w:color w:val="FF00FF"/>
      <w:sz w:val="24"/>
      <w:szCs w:val="24"/>
      <w:lang w:val="is-IS"/>
    </w:rPr>
  </w:style>
  <w:style w:type="character" w:customStyle="1" w:styleId="X-TextGroup">
    <w:name w:val="X-Text Group"/>
    <w:basedOn w:val="DefaultParagraphFont"/>
    <w:rsid w:val="00015DEC"/>
    <w:rPr>
      <w:rFonts w:ascii="Times New Roman" w:hAnsi="Times New Roman" w:cs="Jomolhari-ID"/>
      <w:i/>
      <w:color w:val="auto"/>
      <w:u w:val="single"/>
      <w:lang w:val="en-US"/>
    </w:rPr>
  </w:style>
  <w:style w:type="paragraph" w:customStyle="1" w:styleId="Outline">
    <w:name w:val="Outline"/>
    <w:aliases w:val="o"/>
    <w:basedOn w:val="Normal"/>
    <w:next w:val="Paragraph"/>
    <w:link w:val="OutlineChar"/>
    <w:autoRedefine/>
    <w:qFormat/>
    <w:rsid w:val="005A4FED"/>
    <w:pPr>
      <w:widowControl w:val="0"/>
      <w:shd w:val="clear" w:color="auto" w:fill="FFFF00"/>
      <w:autoSpaceDE w:val="0"/>
      <w:autoSpaceDN w:val="0"/>
      <w:adjustRightInd w:val="0"/>
      <w:spacing w:before="240"/>
      <w:jc w:val="both"/>
    </w:pPr>
    <w:rPr>
      <w:rFonts w:eastAsia="Arial Unicode MS"/>
      <w:b/>
      <w:smallCaps/>
    </w:rPr>
  </w:style>
  <w:style w:type="character" w:customStyle="1" w:styleId="OutlineChar">
    <w:name w:val="Outline Char"/>
    <w:aliases w:val="o Char"/>
    <w:basedOn w:val="Heading4Char"/>
    <w:link w:val="Outline"/>
    <w:rsid w:val="005A4FED"/>
    <w:rPr>
      <w:rFonts w:ascii="Times New Roman" w:eastAsia="Arial Unicode MS" w:hAnsi="Times New Roman" w:cs="Jomolhari-ID"/>
      <w:b/>
      <w:smallCaps/>
      <w:shd w:val="clear" w:color="auto" w:fill="FFFF00"/>
    </w:rPr>
  </w:style>
  <w:style w:type="character" w:customStyle="1" w:styleId="Abbreviation">
    <w:name w:val="Abbreviation"/>
    <w:aliases w:val="a_4"/>
    <w:basedOn w:val="DefaultParagraphFont"/>
    <w:uiPriority w:val="1"/>
    <w:qFormat/>
    <w:rsid w:val="007B4E21"/>
    <w:rPr>
      <w:rFonts w:ascii="Times New Roman" w:hAnsi="Times New Roman" w:cs="Jomolhari-ID"/>
      <w:sz w:val="24"/>
      <w:szCs w:val="24"/>
    </w:rPr>
  </w:style>
  <w:style w:type="paragraph" w:customStyle="1" w:styleId="SpeechParagraphContinued">
    <w:name w:val="Speech Paragraph Continued"/>
    <w:aliases w:val="+_2"/>
    <w:basedOn w:val="SpeechParagraph"/>
    <w:next w:val="SpeechParagraph"/>
    <w:qFormat/>
    <w:rsid w:val="00FF05FF"/>
    <w:pPr>
      <w:ind w:firstLine="0"/>
    </w:pPr>
  </w:style>
  <w:style w:type="paragraph" w:customStyle="1" w:styleId="SpeechParagraphNestedContinued">
    <w:name w:val="Speech Paragraph Nested Continued"/>
    <w:aliases w:val="+_4"/>
    <w:basedOn w:val="SpeechParagraphNested"/>
    <w:next w:val="SpeechParagraphNested"/>
    <w:qFormat/>
    <w:rsid w:val="00B821A8"/>
    <w:pPr>
      <w:ind w:firstLine="0"/>
    </w:pPr>
  </w:style>
  <w:style w:type="paragraph" w:customStyle="1" w:styleId="ParagraphSngleSpaced">
    <w:name w:val="Paragraph Sngle Spaced"/>
    <w:aliases w:val="s_3"/>
    <w:basedOn w:val="ParagraphContinued"/>
    <w:qFormat/>
    <w:rsid w:val="001E5509"/>
    <w:pPr>
      <w:spacing w:before="0"/>
    </w:pPr>
  </w:style>
  <w:style w:type="character" w:customStyle="1" w:styleId="Style1">
    <w:name w:val="Style1"/>
    <w:basedOn w:val="TitleinCitingOtherTexts"/>
    <w:uiPriority w:val="1"/>
    <w:rsid w:val="00495FD8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  <w:style w:type="character" w:customStyle="1" w:styleId="TitleofSection">
    <w:name w:val="Title of Section"/>
    <w:basedOn w:val="TitleinCitingOtherTexts"/>
    <w:uiPriority w:val="1"/>
    <w:rsid w:val="00495FD8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angrove/Documents/Sandbox/THL/XML/TibetanTextScripts/resources/Normal%20March%2015%202020-Germano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 March 15 2020-Germano.dotm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Grove, Than (ndg8f)</cp:lastModifiedBy>
  <cp:revision>1</cp:revision>
  <dcterms:created xsi:type="dcterms:W3CDTF">2022-06-02T20:14:00Z</dcterms:created>
  <dcterms:modified xsi:type="dcterms:W3CDTF">2022-06-02T20:15:00Z</dcterms:modified>
</cp:coreProperties>
</file>