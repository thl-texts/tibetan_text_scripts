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2812" w14:textId="77777777" w:rsidR="00326735" w:rsidRDefault="00326735"/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Jomolhari-ID">
    <w:altName w:val="Times New Rom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Dark Courier"/>
    <w:panose1 w:val="01000503020000020002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86"/>
    <w:family w:val="auto"/>
    <w:pitch w:val="variable"/>
    <w:sig w:usb0="80000003" w:usb1="080F0000" w:usb2="00000050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67CC264"/>
    <w:lvl w:ilvl="0">
      <w:start w:val="1"/>
      <w:numFmt w:val="decimal"/>
      <w:lvlText w:val="%1."/>
      <w:lvlJc w:val="left"/>
      <w:pPr>
        <w:ind w:left="144" w:firstLine="144"/>
      </w:pPr>
      <w:rPr>
        <w:rFonts w:hint="default"/>
      </w:rPr>
    </w:lvl>
  </w:abstractNum>
  <w:abstractNum w:abstractNumId="1" w15:restartNumberingAfterBreak="0">
    <w:nsid w:val="0FD223C9"/>
    <w:multiLevelType w:val="hybridMultilevel"/>
    <w:tmpl w:val="D0E21E38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56D62"/>
    <w:multiLevelType w:val="hybridMultilevel"/>
    <w:tmpl w:val="0EB0B3C2"/>
    <w:lvl w:ilvl="0" w:tplc="B588A6B6">
      <w:start w:val="1"/>
      <w:numFmt w:val="decimal"/>
      <w:pStyle w:val="ListNumberCitation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AC3C5D"/>
    <w:multiLevelType w:val="multilevel"/>
    <w:tmpl w:val="601A649C"/>
    <w:lvl w:ilvl="0">
      <w:start w:val="1"/>
      <w:numFmt w:val="decimal"/>
      <w:lvlText w:val="%1."/>
      <w:lvlJc w:val="left"/>
      <w:pPr>
        <w:ind w:left="648" w:hanging="360"/>
      </w:pPr>
    </w:lvl>
    <w:lvl w:ilvl="1">
      <w:start w:val="1"/>
      <w:numFmt w:val="lowerLetter"/>
      <w:lvlText w:val="%2)"/>
      <w:lvlJc w:val="left"/>
      <w:pPr>
        <w:ind w:left="1008" w:hanging="360"/>
      </w:pPr>
    </w:lvl>
    <w:lvl w:ilvl="2">
      <w:start w:val="1"/>
      <w:numFmt w:val="lowerRoman"/>
      <w:lvlText w:val="%3)"/>
      <w:lvlJc w:val="left"/>
      <w:pPr>
        <w:ind w:left="1368" w:hanging="360"/>
      </w:pPr>
    </w:lvl>
    <w:lvl w:ilvl="3">
      <w:start w:val="1"/>
      <w:numFmt w:val="decimal"/>
      <w:lvlText w:val="(%4)"/>
      <w:lvlJc w:val="left"/>
      <w:pPr>
        <w:ind w:left="1728" w:hanging="360"/>
      </w:pPr>
    </w:lvl>
    <w:lvl w:ilvl="4">
      <w:start w:val="1"/>
      <w:numFmt w:val="lowerLetter"/>
      <w:lvlText w:val="(%5)"/>
      <w:lvlJc w:val="left"/>
      <w:pPr>
        <w:ind w:left="2088" w:hanging="360"/>
      </w:pPr>
    </w:lvl>
    <w:lvl w:ilvl="5">
      <w:start w:val="1"/>
      <w:numFmt w:val="lowerRoman"/>
      <w:lvlText w:val="(%6)"/>
      <w:lvlJc w:val="left"/>
      <w:pPr>
        <w:ind w:left="2448" w:hanging="360"/>
      </w:pPr>
    </w:lvl>
    <w:lvl w:ilvl="6">
      <w:start w:val="1"/>
      <w:numFmt w:val="decimal"/>
      <w:lvlText w:val="%7."/>
      <w:lvlJc w:val="left"/>
      <w:pPr>
        <w:ind w:left="2808" w:hanging="360"/>
      </w:pPr>
    </w:lvl>
    <w:lvl w:ilvl="7">
      <w:start w:val="1"/>
      <w:numFmt w:val="lowerLetter"/>
      <w:lvlText w:val="%8."/>
      <w:lvlJc w:val="left"/>
      <w:pPr>
        <w:ind w:left="3168" w:hanging="360"/>
      </w:pPr>
    </w:lvl>
    <w:lvl w:ilvl="8">
      <w:start w:val="1"/>
      <w:numFmt w:val="lowerRoman"/>
      <w:lvlText w:val="%9."/>
      <w:lvlJc w:val="left"/>
      <w:pPr>
        <w:ind w:left="3528" w:hanging="360"/>
      </w:pPr>
    </w:lvl>
  </w:abstractNum>
  <w:abstractNum w:abstractNumId="4" w15:restartNumberingAfterBreak="0">
    <w:nsid w:val="2C4A5736"/>
    <w:multiLevelType w:val="hybridMultilevel"/>
    <w:tmpl w:val="D2102ECC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7CAD"/>
    <w:multiLevelType w:val="hybridMultilevel"/>
    <w:tmpl w:val="4CD4F0EC"/>
    <w:lvl w:ilvl="0" w:tplc="A9CEB86C">
      <w:start w:val="1"/>
      <w:numFmt w:val="decimal"/>
      <w:pStyle w:val="ListNumber2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42F27656"/>
    <w:multiLevelType w:val="hybridMultilevel"/>
    <w:tmpl w:val="9988913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21EC1"/>
    <w:multiLevelType w:val="singleLevel"/>
    <w:tmpl w:val="0EAA06AE"/>
    <w:lvl w:ilvl="0">
      <w:start w:val="1"/>
      <w:numFmt w:val="decimal"/>
      <w:pStyle w:val="ListNumbr3"/>
      <w:lvlText w:val="%1."/>
      <w:lvlJc w:val="left"/>
      <w:pPr>
        <w:ind w:left="1440" w:hanging="144"/>
      </w:pPr>
      <w:rPr>
        <w:rFonts w:hint="default"/>
      </w:rPr>
    </w:lvl>
  </w:abstractNum>
  <w:abstractNum w:abstractNumId="8" w15:restartNumberingAfterBreak="0">
    <w:nsid w:val="698616C0"/>
    <w:multiLevelType w:val="hybridMultilevel"/>
    <w:tmpl w:val="027A69A4"/>
    <w:lvl w:ilvl="0" w:tplc="EBBA056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80473"/>
    <w:multiLevelType w:val="hybridMultilevel"/>
    <w:tmpl w:val="8C984264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5035A"/>
    <w:multiLevelType w:val="hybridMultilevel"/>
    <w:tmpl w:val="7F02035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292893">
    <w:abstractNumId w:val="10"/>
  </w:num>
  <w:num w:numId="2" w16cid:durableId="430202027">
    <w:abstractNumId w:val="6"/>
  </w:num>
  <w:num w:numId="3" w16cid:durableId="705103709">
    <w:abstractNumId w:val="1"/>
  </w:num>
  <w:num w:numId="4" w16cid:durableId="438456351">
    <w:abstractNumId w:val="9"/>
  </w:num>
  <w:num w:numId="5" w16cid:durableId="1080559463">
    <w:abstractNumId w:val="7"/>
  </w:num>
  <w:num w:numId="6" w16cid:durableId="606814846">
    <w:abstractNumId w:val="4"/>
  </w:num>
  <w:num w:numId="7" w16cid:durableId="479930501">
    <w:abstractNumId w:val="0"/>
  </w:num>
  <w:num w:numId="8" w16cid:durableId="938216243">
    <w:abstractNumId w:val="5"/>
  </w:num>
  <w:num w:numId="9" w16cid:durableId="894969889">
    <w:abstractNumId w:val="7"/>
  </w:num>
  <w:num w:numId="10" w16cid:durableId="1343240445">
    <w:abstractNumId w:val="7"/>
  </w:num>
  <w:num w:numId="11" w16cid:durableId="933586262">
    <w:abstractNumId w:val="5"/>
  </w:num>
  <w:num w:numId="12" w16cid:durableId="1888833469">
    <w:abstractNumId w:val="4"/>
  </w:num>
  <w:num w:numId="13" w16cid:durableId="291861767">
    <w:abstractNumId w:val="6"/>
  </w:num>
  <w:num w:numId="14" w16cid:durableId="2111194083">
    <w:abstractNumId w:val="1"/>
  </w:num>
  <w:num w:numId="15" w16cid:durableId="1157840610">
    <w:abstractNumId w:val="9"/>
  </w:num>
  <w:num w:numId="16" w16cid:durableId="716391157">
    <w:abstractNumId w:val="10"/>
  </w:num>
  <w:num w:numId="17" w16cid:durableId="374307656">
    <w:abstractNumId w:val="5"/>
  </w:num>
  <w:num w:numId="18" w16cid:durableId="508719601">
    <w:abstractNumId w:val="0"/>
  </w:num>
  <w:num w:numId="19" w16cid:durableId="1581937980">
    <w:abstractNumId w:val="7"/>
  </w:num>
  <w:num w:numId="20" w16cid:durableId="1961298968">
    <w:abstractNumId w:val="2"/>
  </w:num>
  <w:num w:numId="21" w16cid:durableId="34235325">
    <w:abstractNumId w:val="2"/>
  </w:num>
  <w:num w:numId="22" w16cid:durableId="1264531410">
    <w:abstractNumId w:val="0"/>
  </w:num>
  <w:num w:numId="23" w16cid:durableId="298803826">
    <w:abstractNumId w:val="7"/>
  </w:num>
  <w:num w:numId="24" w16cid:durableId="284193845">
    <w:abstractNumId w:val="0"/>
  </w:num>
  <w:num w:numId="25" w16cid:durableId="865678814">
    <w:abstractNumId w:val="5"/>
  </w:num>
  <w:num w:numId="26" w16cid:durableId="1833982218">
    <w:abstractNumId w:val="7"/>
  </w:num>
  <w:num w:numId="27" w16cid:durableId="1145582949">
    <w:abstractNumId w:val="5"/>
  </w:num>
  <w:num w:numId="28" w16cid:durableId="546987130">
    <w:abstractNumId w:val="0"/>
  </w:num>
  <w:num w:numId="29" w16cid:durableId="782696897">
    <w:abstractNumId w:val="7"/>
  </w:num>
  <w:num w:numId="30" w16cid:durableId="1635014802">
    <w:abstractNumId w:val="0"/>
  </w:num>
  <w:num w:numId="31" w16cid:durableId="1976788768">
    <w:abstractNumId w:val="0"/>
  </w:num>
  <w:num w:numId="32" w16cid:durableId="212430455">
    <w:abstractNumId w:val="0"/>
  </w:num>
  <w:num w:numId="33" w16cid:durableId="1176503128">
    <w:abstractNumId w:val="0"/>
  </w:num>
  <w:num w:numId="34" w16cid:durableId="527641419">
    <w:abstractNumId w:val="3"/>
  </w:num>
  <w:num w:numId="35" w16cid:durableId="84227834">
    <w:abstractNumId w:val="3"/>
  </w:num>
  <w:num w:numId="36" w16cid:durableId="183887938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E6"/>
    <w:rsid w:val="00015DEC"/>
    <w:rsid w:val="00034A20"/>
    <w:rsid w:val="000353F3"/>
    <w:rsid w:val="0004273B"/>
    <w:rsid w:val="0004733E"/>
    <w:rsid w:val="00057F2A"/>
    <w:rsid w:val="00065BBE"/>
    <w:rsid w:val="00074B3D"/>
    <w:rsid w:val="000815B1"/>
    <w:rsid w:val="000B5109"/>
    <w:rsid w:val="000C1260"/>
    <w:rsid w:val="000C1845"/>
    <w:rsid w:val="000C50A2"/>
    <w:rsid w:val="000C6AE0"/>
    <w:rsid w:val="000D5FE4"/>
    <w:rsid w:val="000F1940"/>
    <w:rsid w:val="000F6293"/>
    <w:rsid w:val="00124B7F"/>
    <w:rsid w:val="00133752"/>
    <w:rsid w:val="001376F7"/>
    <w:rsid w:val="00167DA4"/>
    <w:rsid w:val="001A7DB4"/>
    <w:rsid w:val="001A7E65"/>
    <w:rsid w:val="001C46B2"/>
    <w:rsid w:val="001D4001"/>
    <w:rsid w:val="001E5509"/>
    <w:rsid w:val="0020129F"/>
    <w:rsid w:val="00210365"/>
    <w:rsid w:val="00211A6D"/>
    <w:rsid w:val="002160BF"/>
    <w:rsid w:val="0022192B"/>
    <w:rsid w:val="00250C73"/>
    <w:rsid w:val="00270802"/>
    <w:rsid w:val="00277847"/>
    <w:rsid w:val="00282AA8"/>
    <w:rsid w:val="002868D7"/>
    <w:rsid w:val="002919BE"/>
    <w:rsid w:val="002A722A"/>
    <w:rsid w:val="002B4152"/>
    <w:rsid w:val="002E6D70"/>
    <w:rsid w:val="002F786C"/>
    <w:rsid w:val="00326735"/>
    <w:rsid w:val="003278C1"/>
    <w:rsid w:val="00350353"/>
    <w:rsid w:val="00350746"/>
    <w:rsid w:val="00351190"/>
    <w:rsid w:val="003621E0"/>
    <w:rsid w:val="0036674F"/>
    <w:rsid w:val="00366836"/>
    <w:rsid w:val="003808AB"/>
    <w:rsid w:val="003956C4"/>
    <w:rsid w:val="003A3995"/>
    <w:rsid w:val="003A5B88"/>
    <w:rsid w:val="003B5D78"/>
    <w:rsid w:val="003C644C"/>
    <w:rsid w:val="00401C56"/>
    <w:rsid w:val="00406657"/>
    <w:rsid w:val="00412D69"/>
    <w:rsid w:val="00413A2D"/>
    <w:rsid w:val="0041645C"/>
    <w:rsid w:val="0042227E"/>
    <w:rsid w:val="00426017"/>
    <w:rsid w:val="0042709F"/>
    <w:rsid w:val="00467DC8"/>
    <w:rsid w:val="0047305C"/>
    <w:rsid w:val="00476AC7"/>
    <w:rsid w:val="00486751"/>
    <w:rsid w:val="00495FD8"/>
    <w:rsid w:val="004B240D"/>
    <w:rsid w:val="004B5F9B"/>
    <w:rsid w:val="004C18AD"/>
    <w:rsid w:val="004C79E6"/>
    <w:rsid w:val="004D5F35"/>
    <w:rsid w:val="00524FE8"/>
    <w:rsid w:val="005402CA"/>
    <w:rsid w:val="00544CAE"/>
    <w:rsid w:val="00557317"/>
    <w:rsid w:val="00591115"/>
    <w:rsid w:val="0059638C"/>
    <w:rsid w:val="00597A03"/>
    <w:rsid w:val="005A3498"/>
    <w:rsid w:val="005A4FED"/>
    <w:rsid w:val="005A50CF"/>
    <w:rsid w:val="005B1DBF"/>
    <w:rsid w:val="005B2FB7"/>
    <w:rsid w:val="005B34C6"/>
    <w:rsid w:val="005C4517"/>
    <w:rsid w:val="005E4CD1"/>
    <w:rsid w:val="006005DD"/>
    <w:rsid w:val="00643AA9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87996"/>
    <w:rsid w:val="0079210C"/>
    <w:rsid w:val="007B4E21"/>
    <w:rsid w:val="007C02F6"/>
    <w:rsid w:val="007C352D"/>
    <w:rsid w:val="007C7E7C"/>
    <w:rsid w:val="007D0674"/>
    <w:rsid w:val="007D333A"/>
    <w:rsid w:val="007D4777"/>
    <w:rsid w:val="007E2878"/>
    <w:rsid w:val="007F219B"/>
    <w:rsid w:val="007F7FF7"/>
    <w:rsid w:val="00803423"/>
    <w:rsid w:val="0081448B"/>
    <w:rsid w:val="0083711D"/>
    <w:rsid w:val="008510A3"/>
    <w:rsid w:val="0086726B"/>
    <w:rsid w:val="0087700E"/>
    <w:rsid w:val="00897093"/>
    <w:rsid w:val="008B4CAB"/>
    <w:rsid w:val="008C49CF"/>
    <w:rsid w:val="008D203F"/>
    <w:rsid w:val="008D2E56"/>
    <w:rsid w:val="008E4A79"/>
    <w:rsid w:val="008F042C"/>
    <w:rsid w:val="008F2BE6"/>
    <w:rsid w:val="008F57F5"/>
    <w:rsid w:val="00905376"/>
    <w:rsid w:val="009372B4"/>
    <w:rsid w:val="009429CA"/>
    <w:rsid w:val="00946904"/>
    <w:rsid w:val="00964FD8"/>
    <w:rsid w:val="00967C5E"/>
    <w:rsid w:val="00976355"/>
    <w:rsid w:val="00977694"/>
    <w:rsid w:val="009969AE"/>
    <w:rsid w:val="009B44B5"/>
    <w:rsid w:val="009C671C"/>
    <w:rsid w:val="009F08DA"/>
    <w:rsid w:val="00A05931"/>
    <w:rsid w:val="00A220E6"/>
    <w:rsid w:val="00A22743"/>
    <w:rsid w:val="00A62F1D"/>
    <w:rsid w:val="00A64242"/>
    <w:rsid w:val="00A95F5B"/>
    <w:rsid w:val="00AB15B6"/>
    <w:rsid w:val="00AD000C"/>
    <w:rsid w:val="00AD386B"/>
    <w:rsid w:val="00AF62E8"/>
    <w:rsid w:val="00B04B97"/>
    <w:rsid w:val="00B2047F"/>
    <w:rsid w:val="00B3770B"/>
    <w:rsid w:val="00B37B73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06B6D"/>
    <w:rsid w:val="00C12ECD"/>
    <w:rsid w:val="00C15168"/>
    <w:rsid w:val="00C42321"/>
    <w:rsid w:val="00C65ACB"/>
    <w:rsid w:val="00CA280A"/>
    <w:rsid w:val="00CD336A"/>
    <w:rsid w:val="00CE466F"/>
    <w:rsid w:val="00CF5E04"/>
    <w:rsid w:val="00D07968"/>
    <w:rsid w:val="00D16D8A"/>
    <w:rsid w:val="00D27243"/>
    <w:rsid w:val="00D418B5"/>
    <w:rsid w:val="00D708CF"/>
    <w:rsid w:val="00D7356F"/>
    <w:rsid w:val="00DC7DCB"/>
    <w:rsid w:val="00DD3743"/>
    <w:rsid w:val="00DE4D82"/>
    <w:rsid w:val="00E17A9C"/>
    <w:rsid w:val="00E30A55"/>
    <w:rsid w:val="00E32274"/>
    <w:rsid w:val="00E60A09"/>
    <w:rsid w:val="00E71E43"/>
    <w:rsid w:val="00EC6C14"/>
    <w:rsid w:val="00ED3EEE"/>
    <w:rsid w:val="00ED5B3D"/>
    <w:rsid w:val="00F132A2"/>
    <w:rsid w:val="00F53CE6"/>
    <w:rsid w:val="00F56E0D"/>
    <w:rsid w:val="00F73542"/>
    <w:rsid w:val="00F932AA"/>
    <w:rsid w:val="00FA104B"/>
    <w:rsid w:val="00FA74F7"/>
    <w:rsid w:val="00FA7882"/>
    <w:rsid w:val="00FB31BE"/>
    <w:rsid w:val="00FB6C8F"/>
    <w:rsid w:val="00FC3F51"/>
    <w:rsid w:val="00FC6DEF"/>
    <w:rsid w:val="00FD2F40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A636"/>
  <w14:defaultImageDpi w14:val="330"/>
  <w15:chartTrackingRefBased/>
  <w15:docId w15:val="{DF3A0CFC-DAFF-4449-A7A2-25E23DE3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Jomolhari-ID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qFormat/>
    <w:rsid w:val="00FB31BE"/>
    <w:rPr>
      <w:kern w:val="0"/>
      <w:lang w:bidi="bo-CN"/>
      <w14:ligatures w14:val="none"/>
    </w:rPr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FA7882"/>
    <w:pPr>
      <w:keepNext/>
      <w:keepLines/>
      <w:shd w:val="clear" w:color="auto" w:fill="ED7D31" w:themeFill="accent2"/>
      <w:spacing w:before="240"/>
      <w:outlineLvl w:val="0"/>
    </w:pPr>
    <w:rPr>
      <w:rFonts w:ascii="Times New Roman Bold" w:eastAsiaTheme="majorEastAsia" w:hAnsi="Times New Roman Bold"/>
      <w:b/>
      <w:smallCaps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868D7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868D7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868D7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7F7FF7"/>
    <w:pPr>
      <w:keepNext/>
      <w:shd w:val="clear" w:color="auto" w:fill="A5A5A5" w:themeFill="accent3"/>
      <w:spacing w:before="360" w:after="100" w:afterAutospacing="1" w:line="240" w:lineRule="atLeast"/>
      <w:ind w:firstLine="0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868D7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868D7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7F7FF7"/>
    <w:pPr>
      <w:keepNext/>
      <w:shd w:val="clear" w:color="auto" w:fill="EDEDED" w:themeFill="accent3" w:themeFillTint="33"/>
      <w:spacing w:before="360" w:after="100" w:afterAutospacing="1"/>
      <w:ind w:firstLine="0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868D7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868D7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868D7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8D2E56"/>
    <w:rPr>
      <w:rFonts w:ascii="Times New Roman" w:hAnsi="Times New Roman" w:cs="Times New Roman"/>
      <w:b w:val="0"/>
      <w:bCs w:val="0"/>
      <w:i w:val="0"/>
      <w:iCs w:val="0"/>
      <w:vanish/>
      <w:color w:val="800080"/>
      <w:sz w:val="24"/>
      <w:szCs w:val="24"/>
    </w:rPr>
  </w:style>
  <w:style w:type="paragraph" w:styleId="ListNumber2">
    <w:name w:val="List Number 2"/>
    <w:aliases w:val="l_2"/>
    <w:basedOn w:val="Normal"/>
    <w:autoRedefine/>
    <w:rsid w:val="009B44B5"/>
    <w:pPr>
      <w:numPr>
        <w:numId w:val="27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FD2F40"/>
    <w:pPr>
      <w:numPr>
        <w:numId w:val="21"/>
      </w:numPr>
      <w:ind w:right="720"/>
      <w:jc w:val="both"/>
    </w:pPr>
    <w:rPr>
      <w:rFonts w:eastAsia="MS Mincho"/>
      <w:color w:val="0D18D9"/>
    </w:rPr>
  </w:style>
  <w:style w:type="character" w:customStyle="1" w:styleId="X-AuthorTibetan">
    <w:name w:val="X-Author Tibetan"/>
    <w:basedOn w:val="DefaultParagraphFont"/>
    <w:rsid w:val="002868D7"/>
    <w:rPr>
      <w:color w:val="993366"/>
    </w:rPr>
  </w:style>
  <w:style w:type="paragraph" w:styleId="ListNumber">
    <w:name w:val="List Number"/>
    <w:aliases w:val="l"/>
    <w:basedOn w:val="Normal"/>
    <w:autoRedefine/>
    <w:rsid w:val="005A50CF"/>
    <w:pPr>
      <w:numPr>
        <w:numId w:val="36"/>
      </w:numPr>
      <w:adjustRightInd w:val="0"/>
      <w:snapToGri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9B44B5"/>
    <w:pPr>
      <w:numPr>
        <w:numId w:val="29"/>
      </w:numPr>
      <w:adjustRightInd w:val="0"/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868D7"/>
  </w:style>
  <w:style w:type="paragraph" w:customStyle="1" w:styleId="SpeechParagraph">
    <w:name w:val="Speech Paragraph"/>
    <w:aliases w:val="+"/>
    <w:basedOn w:val="Normal"/>
    <w:autoRedefine/>
    <w:rsid w:val="002868D7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868D7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868D7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0F1940"/>
    <w:rPr>
      <w:rFonts w:ascii="Times New Roman" w:hAnsi="Times New Roman" w:cs="Jomolhari-ID"/>
      <w:b w:val="0"/>
      <w:i/>
      <w:color w:val="ED7D31" w:themeColor="accent2"/>
      <w:sz w:val="24"/>
      <w:szCs w:val="24"/>
      <w:u w:val="single"/>
      <w:lang w:val="en-US"/>
    </w:rPr>
  </w:style>
  <w:style w:type="character" w:customStyle="1" w:styleId="X-Dates">
    <w:name w:val="X-Dates"/>
    <w:rsid w:val="002868D7"/>
    <w:rPr>
      <w:color w:val="993366"/>
    </w:rPr>
  </w:style>
  <w:style w:type="character" w:customStyle="1" w:styleId="TitleOwnTibetan">
    <w:name w:val="Title (Own) Tibetan"/>
    <w:aliases w:val="t_4"/>
    <w:basedOn w:val="DefaultParagraphFont"/>
    <w:qFormat/>
    <w:rsid w:val="002868D7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868D7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868D7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868D7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868D7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868D7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868D7"/>
    <w:rPr>
      <w:b/>
    </w:rPr>
  </w:style>
  <w:style w:type="character" w:customStyle="1" w:styleId="X-EmphasisWeak">
    <w:name w:val="X-Emphasis Weak"/>
    <w:aliases w:val="i"/>
    <w:rsid w:val="002868D7"/>
    <w:rPr>
      <w:i/>
    </w:rPr>
  </w:style>
  <w:style w:type="character" w:styleId="EndnoteReference">
    <w:name w:val="endnote reference"/>
    <w:aliases w:val="e_2"/>
    <w:basedOn w:val="DefaultParagraphFont"/>
    <w:semiHidden/>
    <w:rsid w:val="002868D7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semiHidden/>
    <w:rsid w:val="002868D7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semiHidden/>
    <w:rsid w:val="002868D7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868D7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styleId="FootnoteReference">
    <w:name w:val="footnote reference"/>
    <w:aliases w:val="f_3"/>
    <w:basedOn w:val="DefaultParagraphFont"/>
    <w:rsid w:val="005A3498"/>
    <w:rPr>
      <w:rFonts w:ascii="Times New Roman" w:hAnsi="Times New Roman" w:cs="Times New Roman"/>
      <w:vanish/>
      <w:position w:val="6"/>
      <w:sz w:val="22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868D7"/>
    <w:pPr>
      <w:spacing w:before="240" w:after="240"/>
      <w:ind w:firstLine="187"/>
    </w:pPr>
  </w:style>
  <w:style w:type="character" w:customStyle="1" w:styleId="FootnoteTextChar">
    <w:name w:val="Footnote Text Char"/>
    <w:aliases w:val="f_2 Char"/>
    <w:basedOn w:val="DefaultParagraphFont"/>
    <w:link w:val="FootnoteText"/>
    <w:rsid w:val="002868D7"/>
    <w:rPr>
      <w:lang w:bidi="bo-CN"/>
    </w:rPr>
  </w:style>
  <w:style w:type="character" w:customStyle="1" w:styleId="X-NamePersonalHuman">
    <w:name w:val="X-Name Personal Human"/>
    <w:aliases w:val="x_2"/>
    <w:rsid w:val="002868D7"/>
    <w:rPr>
      <w:color w:val="ED7D31" w:themeColor="accent2"/>
    </w:rPr>
  </w:style>
  <w:style w:type="character" w:customStyle="1" w:styleId="X-NamePersonalOther">
    <w:name w:val="X-Name Personal Other"/>
    <w:rsid w:val="002868D7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FA7882"/>
    <w:rPr>
      <w:rFonts w:ascii="Times New Roman Bold" w:eastAsiaTheme="majorEastAsia" w:hAnsi="Times New Roman Bold"/>
      <w:b/>
      <w:smallCaps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868D7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868D7"/>
  </w:style>
  <w:style w:type="paragraph" w:customStyle="1" w:styleId="Heading11">
    <w:name w:val="Heading 11"/>
    <w:aliases w:val="1_2"/>
    <w:basedOn w:val="Heading9"/>
    <w:next w:val="Normal"/>
    <w:autoRedefine/>
    <w:rsid w:val="002868D7"/>
  </w:style>
  <w:style w:type="paragraph" w:customStyle="1" w:styleId="Heading12">
    <w:name w:val="Heading 12"/>
    <w:aliases w:val="2_2"/>
    <w:basedOn w:val="Heading9"/>
    <w:next w:val="Normal"/>
    <w:autoRedefine/>
    <w:rsid w:val="002868D7"/>
  </w:style>
  <w:style w:type="paragraph" w:customStyle="1" w:styleId="Heading13">
    <w:name w:val="Heading 13"/>
    <w:aliases w:val="3_2"/>
    <w:basedOn w:val="Heading9"/>
    <w:next w:val="Normal"/>
    <w:autoRedefine/>
    <w:rsid w:val="002868D7"/>
  </w:style>
  <w:style w:type="paragraph" w:customStyle="1" w:styleId="Heading14">
    <w:name w:val="Heading 14"/>
    <w:aliases w:val="4_2"/>
    <w:basedOn w:val="Heading9"/>
    <w:next w:val="Normal"/>
    <w:autoRedefine/>
    <w:rsid w:val="002868D7"/>
  </w:style>
  <w:style w:type="paragraph" w:customStyle="1" w:styleId="Heading15">
    <w:name w:val="Heading 15"/>
    <w:aliases w:val="5_2"/>
    <w:basedOn w:val="Heading9"/>
    <w:next w:val="Normal"/>
    <w:autoRedefine/>
    <w:rsid w:val="002868D7"/>
  </w:style>
  <w:style w:type="paragraph" w:customStyle="1" w:styleId="Heading16">
    <w:name w:val="Heading 16"/>
    <w:aliases w:val="6_2"/>
    <w:basedOn w:val="Heading9"/>
    <w:next w:val="Normal"/>
    <w:autoRedefine/>
    <w:rsid w:val="002868D7"/>
  </w:style>
  <w:style w:type="paragraph" w:customStyle="1" w:styleId="Heading17">
    <w:name w:val="Heading 17"/>
    <w:aliases w:val="7_2"/>
    <w:basedOn w:val="Heading9"/>
    <w:next w:val="Normal"/>
    <w:autoRedefine/>
    <w:rsid w:val="002868D7"/>
  </w:style>
  <w:style w:type="paragraph" w:customStyle="1" w:styleId="Heading18">
    <w:name w:val="Heading 18"/>
    <w:aliases w:val="8_2"/>
    <w:basedOn w:val="Heading9"/>
    <w:next w:val="Normal"/>
    <w:autoRedefine/>
    <w:rsid w:val="002868D7"/>
  </w:style>
  <w:style w:type="paragraph" w:customStyle="1" w:styleId="Heading19">
    <w:name w:val="Heading 19"/>
    <w:aliases w:val="9_2"/>
    <w:basedOn w:val="Heading9"/>
    <w:next w:val="Normal"/>
    <w:autoRedefine/>
    <w:rsid w:val="002868D7"/>
  </w:style>
  <w:style w:type="character" w:customStyle="1" w:styleId="Heading2Char">
    <w:name w:val="Heading 2 Char"/>
    <w:aliases w:val="2 Char"/>
    <w:basedOn w:val="DefaultParagraphFont"/>
    <w:link w:val="Heading2"/>
    <w:rsid w:val="002868D7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868D7"/>
  </w:style>
  <w:style w:type="paragraph" w:customStyle="1" w:styleId="Heading21">
    <w:name w:val="Heading 21"/>
    <w:aliases w:val="1_3"/>
    <w:basedOn w:val="Heading9"/>
    <w:next w:val="Normal"/>
    <w:autoRedefine/>
    <w:rsid w:val="002868D7"/>
  </w:style>
  <w:style w:type="paragraph" w:customStyle="1" w:styleId="Heading22">
    <w:name w:val="Heading 22"/>
    <w:aliases w:val="2_3"/>
    <w:basedOn w:val="Heading9"/>
    <w:next w:val="Normal"/>
    <w:autoRedefine/>
    <w:rsid w:val="002868D7"/>
  </w:style>
  <w:style w:type="paragraph" w:customStyle="1" w:styleId="Heading23">
    <w:name w:val="Heading 23"/>
    <w:aliases w:val="3_3"/>
    <w:basedOn w:val="Heading9"/>
    <w:next w:val="Normal"/>
    <w:autoRedefine/>
    <w:rsid w:val="002868D7"/>
  </w:style>
  <w:style w:type="paragraph" w:customStyle="1" w:styleId="Heading24">
    <w:name w:val="Heading 24"/>
    <w:aliases w:val="4_3"/>
    <w:basedOn w:val="Heading9"/>
    <w:next w:val="Normal"/>
    <w:autoRedefine/>
    <w:rsid w:val="002868D7"/>
  </w:style>
  <w:style w:type="paragraph" w:customStyle="1" w:styleId="Heading25">
    <w:name w:val="Heading 25"/>
    <w:aliases w:val="5_3"/>
    <w:basedOn w:val="Heading9"/>
    <w:next w:val="Normal"/>
    <w:autoRedefine/>
    <w:rsid w:val="002868D7"/>
  </w:style>
  <w:style w:type="character" w:customStyle="1" w:styleId="Heading3Char">
    <w:name w:val="Heading 3 Char"/>
    <w:aliases w:val="3 Char"/>
    <w:basedOn w:val="DefaultParagraphFont"/>
    <w:link w:val="Heading3"/>
    <w:rsid w:val="002868D7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868D7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7F7FF7"/>
    <w:rPr>
      <w:rFonts w:eastAsia="Arial Unicode MS"/>
      <w:b/>
      <w:i/>
      <w:kern w:val="0"/>
      <w:shd w:val="clear" w:color="auto" w:fill="A5A5A5" w:themeFill="accent3"/>
      <w:lang w:bidi="bo-CN"/>
      <w14:ligatures w14:val="none"/>
    </w:rPr>
  </w:style>
  <w:style w:type="character" w:customStyle="1" w:styleId="Heading6Char">
    <w:name w:val="Heading 6 Char"/>
    <w:aliases w:val="6 Char"/>
    <w:basedOn w:val="DefaultParagraphFont"/>
    <w:link w:val="Heading6"/>
    <w:rsid w:val="002868D7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868D7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7F7FF7"/>
    <w:rPr>
      <w:rFonts w:eastAsia="Arial Unicode MS"/>
      <w:b/>
      <w:i/>
      <w:iCs/>
      <w:kern w:val="0"/>
      <w:shd w:val="clear" w:color="auto" w:fill="EDEDED" w:themeFill="accent3" w:themeFillTint="33"/>
      <w:lang w:bidi="bo-CN"/>
      <w14:ligatures w14:val="none"/>
    </w:rPr>
  </w:style>
  <w:style w:type="character" w:customStyle="1" w:styleId="X-NamePlace">
    <w:name w:val="X-Name Place"/>
    <w:rsid w:val="002868D7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868D7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rsid w:val="002868D7"/>
    <w:rPr>
      <w:color w:val="538135" w:themeColor="accent6" w:themeShade="BF"/>
    </w:rPr>
  </w:style>
  <w:style w:type="character" w:customStyle="1" w:styleId="X-SpeakerHuman">
    <w:name w:val="X-Speaker Human"/>
    <w:basedOn w:val="X-SpeakerUnknown"/>
    <w:rsid w:val="002868D7"/>
    <w:rPr>
      <w:b/>
      <w:i/>
      <w:color w:val="993300"/>
    </w:rPr>
  </w:style>
  <w:style w:type="paragraph" w:customStyle="1" w:styleId="Heading0Back">
    <w:name w:val="Heading 0 Back"/>
    <w:aliases w:val="h_3"/>
    <w:basedOn w:val="Paragraph"/>
    <w:next w:val="Paragraph"/>
    <w:autoRedefine/>
    <w:rsid w:val="007F7FF7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ind w:firstLine="0"/>
    </w:pPr>
    <w:rPr>
      <w:rFonts w:ascii="Times New Roman Bold" w:eastAsia="SimSun" w:hAnsi="Times New Roman Bold"/>
      <w:b/>
      <w:bCs/>
      <w:smallCaps/>
      <w:sz w:val="28"/>
      <w:szCs w:val="28"/>
    </w:rPr>
  </w:style>
  <w:style w:type="paragraph" w:customStyle="1" w:styleId="Heading0Body">
    <w:name w:val="Heading 0 Body"/>
    <w:aliases w:val="h_2"/>
    <w:basedOn w:val="Paragraph"/>
    <w:next w:val="Paragraph"/>
    <w:autoRedefine/>
    <w:rsid w:val="007F7FF7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ind w:firstLine="0"/>
    </w:pPr>
    <w:rPr>
      <w:rFonts w:ascii="Times New Roman Bold" w:eastAsia="SimSun" w:hAnsi="Times New Roman Bold"/>
      <w:b/>
      <w:bCs/>
      <w:smallCaps/>
      <w:sz w:val="28"/>
      <w:szCs w:val="28"/>
    </w:rPr>
  </w:style>
  <w:style w:type="paragraph" w:customStyle="1" w:styleId="Heading0Front">
    <w:name w:val="Heading 0 Front"/>
    <w:aliases w:val="h_1"/>
    <w:basedOn w:val="Paragraph"/>
    <w:next w:val="Paragraph"/>
    <w:autoRedefine/>
    <w:rsid w:val="007F7FF7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ind w:firstLine="0"/>
    </w:pPr>
    <w:rPr>
      <w:rFonts w:ascii="Times New Roman Bold" w:eastAsia="SimSun" w:hAnsi="Times New Roman Bold"/>
      <w:b/>
      <w:bCs/>
      <w:smallCaps/>
      <w:sz w:val="28"/>
    </w:rPr>
  </w:style>
  <w:style w:type="character" w:styleId="Hyperlink">
    <w:name w:val="Hyperlink"/>
    <w:basedOn w:val="DefaultParagraphFont"/>
    <w:rsid w:val="002868D7"/>
    <w:rPr>
      <w:b/>
      <w:color w:val="0000FF"/>
      <w:u w:val="single"/>
    </w:rPr>
  </w:style>
  <w:style w:type="character" w:customStyle="1" w:styleId="Illegible">
    <w:name w:val="Illegible"/>
    <w:aliases w:val="i_2"/>
    <w:rsid w:val="002868D7"/>
    <w:rPr>
      <w:b/>
      <w:color w:val="FF0000"/>
    </w:rPr>
  </w:style>
  <w:style w:type="character" w:customStyle="1" w:styleId="X-SpeakerOther">
    <w:name w:val="X-Speaker Other"/>
    <w:basedOn w:val="X-SpeakerUnknown"/>
    <w:rsid w:val="002868D7"/>
    <w:rPr>
      <w:b/>
      <w:i/>
      <w:color w:val="993300"/>
    </w:rPr>
  </w:style>
  <w:style w:type="character" w:customStyle="1" w:styleId="X-NameGeneric">
    <w:name w:val="X-Name Generic"/>
    <w:rsid w:val="002868D7"/>
    <w:rPr>
      <w:color w:val="FFCC00"/>
    </w:rPr>
  </w:style>
  <w:style w:type="character" w:customStyle="1" w:styleId="Verse2Char">
    <w:name w:val="Verse 2 Char"/>
    <w:aliases w:val="v_2 Char"/>
    <w:link w:val="Verse2"/>
    <w:rsid w:val="00CF5E04"/>
    <w:rPr>
      <w:rFonts w:eastAsia="Arial Unicode MS"/>
      <w:lang w:bidi="bo-CN"/>
    </w:rPr>
  </w:style>
  <w:style w:type="character" w:customStyle="1" w:styleId="LineNumberPrint">
    <w:name w:val="Line Number Print"/>
    <w:aliases w:val="/_2"/>
    <w:semiHidden/>
    <w:qFormat/>
    <w:rsid w:val="008D2E56"/>
    <w:rPr>
      <w:rFonts w:ascii="Times New Roman" w:hAnsi="Times New Roman" w:cs="Times New Roman"/>
      <w:b w:val="0"/>
      <w:bCs w:val="0"/>
      <w:i w:val="0"/>
      <w:iCs w:val="0"/>
      <w:color w:val="FF6600"/>
      <w:sz w:val="24"/>
      <w:szCs w:val="24"/>
    </w:rPr>
  </w:style>
  <w:style w:type="character" w:styleId="LineNumber">
    <w:name w:val="line number"/>
    <w:aliases w:val="digital_d_2"/>
    <w:basedOn w:val="DefaultParagraphFont"/>
    <w:rsid w:val="002868D7"/>
  </w:style>
  <w:style w:type="paragraph" w:styleId="ListBullet2">
    <w:name w:val="List Bullet 2"/>
    <w:aliases w:val="b_2"/>
    <w:basedOn w:val="Normal"/>
    <w:autoRedefine/>
    <w:qFormat/>
    <w:rsid w:val="002868D7"/>
    <w:pPr>
      <w:numPr>
        <w:numId w:val="12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868D7"/>
    <w:pPr>
      <w:numPr>
        <w:numId w:val="13"/>
      </w:numPr>
    </w:pPr>
    <w:rPr>
      <w:rFonts w:eastAsia="Arial Unicode MS" w:cs="Times New Roman"/>
    </w:rPr>
  </w:style>
  <w:style w:type="paragraph" w:styleId="ListBullet4">
    <w:name w:val="List Bullet 4"/>
    <w:aliases w:val="b_4"/>
    <w:basedOn w:val="Normal"/>
    <w:autoRedefine/>
    <w:qFormat/>
    <w:rsid w:val="002868D7"/>
    <w:pPr>
      <w:numPr>
        <w:numId w:val="14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868D7"/>
    <w:pPr>
      <w:numPr>
        <w:numId w:val="15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868D7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868D7"/>
    <w:pPr>
      <w:numPr>
        <w:numId w:val="16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868D7"/>
    <w:rPr>
      <w:rFonts w:eastAsia="PMingLiU"/>
      <w:lang w:eastAsia="zh-TW"/>
    </w:rPr>
  </w:style>
  <w:style w:type="paragraph" w:styleId="MacroText">
    <w:name w:val="macro"/>
    <w:link w:val="MacroTextChar"/>
    <w:semiHidden/>
    <w:rsid w:val="002868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868D7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868D7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868D7"/>
    <w:pPr>
      <w:ind w:left="1440"/>
    </w:pPr>
    <w:rPr>
      <w:color w:val="0104FF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868D7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868D7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868D7"/>
    <w:rPr>
      <w:color w:val="0000FF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868D7"/>
    <w:pPr>
      <w:ind w:left="720" w:firstLine="288"/>
    </w:pPr>
    <w:rPr>
      <w:color w:val="0104FF"/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9429CA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9429CA"/>
    <w:rPr>
      <w:kern w:val="0"/>
      <w:lang w:bidi="bo-CN"/>
      <w14:ligatures w14:val="none"/>
    </w:rPr>
  </w:style>
  <w:style w:type="paragraph" w:customStyle="1" w:styleId="ParagraphContinued">
    <w:name w:val="Paragraph Continued"/>
    <w:aliases w:val="p_2"/>
    <w:basedOn w:val="Paragraph"/>
    <w:next w:val="Paragraph"/>
    <w:autoRedefine/>
    <w:rsid w:val="002868D7"/>
    <w:pPr>
      <w:ind w:firstLine="0"/>
    </w:pPr>
  </w:style>
  <w:style w:type="character" w:customStyle="1" w:styleId="Roottext">
    <w:name w:val="Root text"/>
    <w:aliases w:val="r"/>
    <w:qFormat/>
    <w:rsid w:val="002868D7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868D7"/>
    <w:rPr>
      <w:b/>
      <w:color w:val="FF0000"/>
    </w:rPr>
  </w:style>
  <w:style w:type="paragraph" w:customStyle="1" w:styleId="Section1TopLevel">
    <w:name w:val="Section 1 Top Level"/>
    <w:aliases w:val="["/>
    <w:basedOn w:val="Heading1"/>
    <w:next w:val="Paragraph"/>
    <w:autoRedefine/>
    <w:rsid w:val="00787996"/>
    <w:rPr>
      <w:rFonts w:eastAsia="Arial Unicode MS"/>
    </w:rPr>
  </w:style>
  <w:style w:type="paragraph" w:customStyle="1" w:styleId="Section3ThirdLevel">
    <w:name w:val="Section 3 Third Level"/>
    <w:aliases w:val="[_3"/>
    <w:basedOn w:val="Heading3"/>
    <w:next w:val="Paragraph"/>
    <w:autoRedefine/>
    <w:rsid w:val="00787996"/>
    <w:rPr>
      <w:b w:val="0"/>
      <w:u w:val="single"/>
    </w:rPr>
  </w:style>
  <w:style w:type="paragraph" w:customStyle="1" w:styleId="Section2SecondLevel">
    <w:name w:val="Section 2 Second Level"/>
    <w:aliases w:val="[_2"/>
    <w:basedOn w:val="Heading2"/>
    <w:next w:val="Paragraph"/>
    <w:autoRedefine/>
    <w:rsid w:val="00787996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Heading4"/>
    <w:next w:val="Paragraph"/>
    <w:autoRedefine/>
    <w:rsid w:val="00787996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Outline"/>
    <w:next w:val="Paragraph"/>
    <w:autoRedefine/>
    <w:rsid w:val="00787996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 w:val="0"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Outline"/>
    <w:next w:val="Paragraph"/>
    <w:autoRedefine/>
    <w:rsid w:val="00787996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868D7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"/>
    <w:basedOn w:val="Normal"/>
    <w:next w:val="SpeechVerse2"/>
    <w:link w:val="SpeechVerse1Char"/>
    <w:autoRedefine/>
    <w:rsid w:val="00250C73"/>
    <w:pPr>
      <w:snapToGrid w:val="0"/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"/>
    <w:link w:val="SpeechVerse1"/>
    <w:rsid w:val="00250C73"/>
    <w:rPr>
      <w:rFonts w:eastAsia="Arial Unicode MS"/>
      <w:color w:val="00B050"/>
    </w:rPr>
  </w:style>
  <w:style w:type="paragraph" w:customStyle="1" w:styleId="SpeechVerse1Nested">
    <w:name w:val="Speech Verse 1 Nested"/>
    <w:aliases w:val="-_3"/>
    <w:basedOn w:val="SpeechVerse1"/>
    <w:next w:val="SpeechVerse2Nested"/>
    <w:autoRedefine/>
    <w:rsid w:val="002868D7"/>
    <w:pPr>
      <w:ind w:right="1008" w:firstLine="0"/>
    </w:pPr>
  </w:style>
  <w:style w:type="paragraph" w:customStyle="1" w:styleId="SpeechVerse2">
    <w:name w:val="Speech Verse 2"/>
    <w:aliases w:val="-_2"/>
    <w:basedOn w:val="SpeechVerse1"/>
    <w:link w:val="SpeechVerse2Char"/>
    <w:autoRedefine/>
    <w:rsid w:val="00CF5E04"/>
    <w:pPr>
      <w:spacing w:before="0"/>
    </w:pPr>
  </w:style>
  <w:style w:type="character" w:customStyle="1" w:styleId="SpeechVerse2Char">
    <w:name w:val="Speech Verse 2 Char"/>
    <w:aliases w:val="-_2 Char"/>
    <w:link w:val="SpeechVerse2"/>
    <w:rsid w:val="00CF5E04"/>
    <w:rPr>
      <w:rFonts w:eastAsia="Arial Unicode MS"/>
      <w:color w:val="00B050"/>
    </w:rPr>
  </w:style>
  <w:style w:type="paragraph" w:customStyle="1" w:styleId="SpeechVerse2Nested">
    <w:name w:val="Speech Verse 2 Nested"/>
    <w:aliases w:val="-_4"/>
    <w:basedOn w:val="SpeechVerse1Nested"/>
    <w:autoRedefine/>
    <w:rsid w:val="002868D7"/>
    <w:pPr>
      <w:spacing w:before="0"/>
    </w:pPr>
  </w:style>
  <w:style w:type="table" w:styleId="TableGrid">
    <w:name w:val="Table Grid"/>
    <w:basedOn w:val="TableNormal"/>
    <w:rsid w:val="002868D7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868D7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CF5E04"/>
    <w:pPr>
      <w:snapToGrid w:val="0"/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FA104B"/>
    <w:rPr>
      <w:color w:val="0000FF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868D7"/>
  </w:style>
  <w:style w:type="paragraph" w:customStyle="1" w:styleId="VerseCitationNested2">
    <w:name w:val="Verse Citation Nested 2"/>
    <w:aliases w:val="n_4"/>
    <w:basedOn w:val="VerseCitation2"/>
    <w:autoRedefine/>
    <w:rsid w:val="002868D7"/>
    <w:pPr>
      <w:ind w:left="1440" w:right="1440" w:firstLine="0"/>
    </w:pPr>
  </w:style>
  <w:style w:type="character" w:customStyle="1" w:styleId="X-AuthorGeneric">
    <w:name w:val="X-Author Generic"/>
    <w:basedOn w:val="DefaultParagraphFont"/>
    <w:rsid w:val="002868D7"/>
    <w:rPr>
      <w:color w:val="993366"/>
    </w:rPr>
  </w:style>
  <w:style w:type="character" w:customStyle="1" w:styleId="X-AuthorIndian">
    <w:name w:val="X-Author Indian"/>
    <w:basedOn w:val="X-AuthorGeneric"/>
    <w:rsid w:val="002868D7"/>
    <w:rPr>
      <w:color w:val="993366"/>
    </w:rPr>
  </w:style>
  <w:style w:type="character" w:customStyle="1" w:styleId="X-Mantra">
    <w:name w:val="X-Mantra"/>
    <w:basedOn w:val="Roottext"/>
    <w:uiPriority w:val="1"/>
    <w:rsid w:val="002868D7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868D7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868D7"/>
    <w:rPr>
      <w:color w:val="0000FF"/>
      <w:u w:val="single"/>
    </w:rPr>
  </w:style>
  <w:style w:type="character" w:customStyle="1" w:styleId="X-NameOrganization">
    <w:name w:val="X-Name Organization"/>
    <w:rsid w:val="002868D7"/>
    <w:rPr>
      <w:color w:val="0000FF"/>
    </w:rPr>
  </w:style>
  <w:style w:type="character" w:customStyle="1" w:styleId="X-NameClan">
    <w:name w:val="X-Name Clan"/>
    <w:basedOn w:val="X-NameOrganization"/>
    <w:rsid w:val="002868D7"/>
    <w:rPr>
      <w:color w:val="0000FF"/>
    </w:rPr>
  </w:style>
  <w:style w:type="character" w:customStyle="1" w:styleId="X-NameEthnicity">
    <w:name w:val="X-Name Ethnicity"/>
    <w:basedOn w:val="X-NameOrganization"/>
    <w:rsid w:val="002868D7"/>
    <w:rPr>
      <w:color w:val="0000FF"/>
    </w:rPr>
  </w:style>
  <w:style w:type="character" w:customStyle="1" w:styleId="X-NameFestival">
    <w:name w:val="X-Name Festival"/>
    <w:basedOn w:val="DefaultParagraphFont"/>
    <w:rsid w:val="002868D7"/>
    <w:rPr>
      <w:color w:val="00FF00"/>
      <w:lang w:val="is-IS"/>
    </w:rPr>
  </w:style>
  <w:style w:type="character" w:customStyle="1" w:styleId="X-NameLineage">
    <w:name w:val="X-Name Lineage"/>
    <w:basedOn w:val="X-NameOrganization"/>
    <w:rsid w:val="002868D7"/>
    <w:rPr>
      <w:color w:val="0000FF"/>
    </w:rPr>
  </w:style>
  <w:style w:type="character" w:customStyle="1" w:styleId="X-NameMonastery">
    <w:name w:val="X-Name Monastery"/>
    <w:basedOn w:val="X-NameOrganization"/>
    <w:rsid w:val="002868D7"/>
    <w:rPr>
      <w:color w:val="0000FF"/>
    </w:rPr>
  </w:style>
  <w:style w:type="character" w:customStyle="1" w:styleId="X-SpeakerUnknown">
    <w:name w:val="X-Speaker Unknown"/>
    <w:rsid w:val="002868D7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868D7"/>
    <w:rPr>
      <w:color w:val="FF00FF"/>
    </w:rPr>
  </w:style>
  <w:style w:type="character" w:customStyle="1" w:styleId="X-TermEnglish">
    <w:name w:val="X-Term English"/>
    <w:basedOn w:val="DefaultParagraphFont"/>
    <w:rsid w:val="002868D7"/>
    <w:rPr>
      <w:color w:val="FF00FF"/>
    </w:rPr>
  </w:style>
  <w:style w:type="character" w:customStyle="1" w:styleId="X-TermMongolian">
    <w:name w:val="X-Term Mongolian"/>
    <w:basedOn w:val="DefaultParagraphFont"/>
    <w:rsid w:val="002868D7"/>
    <w:rPr>
      <w:color w:val="FF00FF"/>
      <w:lang w:val="is-IS"/>
    </w:rPr>
  </w:style>
  <w:style w:type="character" w:customStyle="1" w:styleId="X-TermPali">
    <w:name w:val="X-Term Pali"/>
    <w:basedOn w:val="DefaultParagraphFont"/>
    <w:rsid w:val="002868D7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868D7"/>
    <w:rPr>
      <w:color w:val="FF00FF"/>
      <w:lang w:val="is-IS"/>
    </w:rPr>
  </w:style>
  <w:style w:type="character" w:customStyle="1" w:styleId="X-TermTechnical">
    <w:name w:val="X-Term Technical"/>
    <w:basedOn w:val="SpeechInline"/>
    <w:uiPriority w:val="1"/>
    <w:rsid w:val="002868D7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868D7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aliases w:val="~"/>
    <w:basedOn w:val="DefaultParagraphFont"/>
    <w:rsid w:val="004C79E6"/>
    <w:rPr>
      <w:rFonts w:ascii="Times New Roman" w:hAnsi="Times New Roman" w:cs="Jomolhari-ID"/>
      <w:i/>
      <w:color w:val="4472C4" w:themeColor="accent1"/>
      <w:sz w:val="24"/>
      <w:szCs w:val="24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868D7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868D7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0129F"/>
    <w:rPr>
      <w:rFonts w:ascii="Times New Roman" w:hAnsi="Times New Roman" w:cs="Jomolhari-ID"/>
      <w:color w:val="FFC000" w:themeColor="accent4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868D7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868D7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A95F5B"/>
    <w:pPr>
      <w:spacing w:before="0"/>
    </w:pPr>
  </w:style>
  <w:style w:type="character" w:customStyle="1" w:styleId="Style1">
    <w:name w:val="Style1"/>
    <w:basedOn w:val="TitleinCitingOtherTexts"/>
    <w:uiPriority w:val="1"/>
    <w:rsid w:val="002868D7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2868D7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D7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D7"/>
    <w:rPr>
      <w:rFonts w:cs="Times New Roman"/>
      <w:sz w:val="18"/>
      <w:szCs w:val="18"/>
    </w:rPr>
  </w:style>
  <w:style w:type="character" w:customStyle="1" w:styleId="ExpansionofAbbreviation">
    <w:name w:val="Expansion of Abbreviation"/>
    <w:aliases w:val="z_2"/>
    <w:uiPriority w:val="1"/>
    <w:qFormat/>
    <w:rsid w:val="0020129F"/>
    <w:rPr>
      <w:color w:val="ED7D31" w:themeColor="accent2"/>
    </w:rPr>
  </w:style>
  <w:style w:type="character" w:customStyle="1" w:styleId="ExpansionofTruncation">
    <w:name w:val="Expansion of Truncation"/>
    <w:aliases w:val="z_3"/>
    <w:uiPriority w:val="1"/>
    <w:qFormat/>
    <w:rsid w:val="0020129F"/>
    <w:rPr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angrove/Documents/Sandbox/THL/XML/TibetanTextScripts/resources/Normal%20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 2.dotm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Grove, Than (ndg8f)</cp:lastModifiedBy>
  <cp:revision>4</cp:revision>
  <dcterms:created xsi:type="dcterms:W3CDTF">2023-11-02T20:40:00Z</dcterms:created>
  <dcterms:modified xsi:type="dcterms:W3CDTF">2023-11-02T21:09:00Z</dcterms:modified>
</cp:coreProperties>
</file>